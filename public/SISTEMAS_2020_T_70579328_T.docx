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3354E" w:rsidRDefault="00B82F37">
      <w:r w:rsidRPr="00953C4A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6B24F450" wp14:editId="03BD9116">
                <wp:simplePos x="0" y="0"/>
                <wp:positionH relativeFrom="margin">
                  <wp:posOffset>3152775</wp:posOffset>
                </wp:positionH>
                <wp:positionV relativeFrom="paragraph">
                  <wp:posOffset>8648700</wp:posOffset>
                </wp:positionV>
                <wp:extent cx="3516630" cy="1080770"/>
                <wp:effectExtent l="0" t="0" r="0" b="508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630" cy="1080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EA6" w:rsidRPr="0068115A" w:rsidRDefault="007C5EA6" w:rsidP="007C5EA6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  <w:t>Soluciones Tecnológicas a Medida SAC</w:t>
                            </w:r>
                          </w:p>
                          <w:p w:rsidR="007C5EA6" w:rsidRPr="007C5EA6" w:rsidRDefault="007C5EA6" w:rsidP="007C5EA6">
                            <w:pPr>
                              <w:spacing w:before="120" w:after="0"/>
                              <w:ind w:firstLine="708"/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</w:pPr>
                            <w:r w:rsidRPr="007C5EA6"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  <w:t>Carlos Panduro +51961917071</w:t>
                            </w:r>
                          </w:p>
                          <w:p w:rsidR="008F6E30" w:rsidRDefault="00E621FF" w:rsidP="007C5EA6">
                            <w:pPr>
                              <w:spacing w:before="120" w:after="0"/>
                              <w:ind w:firstLine="708"/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  <w:t>Oswaldo Zarria +51942835737</w:t>
                            </w:r>
                          </w:p>
                          <w:p w:rsidR="00B82F37" w:rsidRDefault="00B82F37" w:rsidP="00B82F37">
                            <w:pPr>
                              <w:spacing w:before="120" w:after="0"/>
                              <w:ind w:firstLine="708"/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  <w:t>Bladimir Vite +5217714036084 (CTS México)</w:t>
                            </w:r>
                          </w:p>
                          <w:p w:rsidR="00B82F37" w:rsidRDefault="00B82F37" w:rsidP="007C5EA6">
                            <w:pPr>
                              <w:spacing w:before="120" w:after="0"/>
                              <w:ind w:firstLine="708"/>
                              <w:rPr>
                                <w:rFonts w:ascii="Century Gothic" w:hAnsi="Century Gothic"/>
                                <w:b/>
                                <w:color w:val="727272"/>
                                <w:sz w:val="20"/>
                                <w:szCs w:val="24"/>
                                <w:lang w:val="es-PE"/>
                              </w:rPr>
                            </w:pPr>
                          </w:p>
                          <w:p w:rsidR="007C5EA6" w:rsidRPr="0068115A" w:rsidRDefault="007C5EA6" w:rsidP="0068115A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4F4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8.25pt;margin-top:681pt;width:276.9pt;height:85.1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" filled="f" stroked="f">
                <v:textbox>
                  <w:txbxContent>
                    <w:p w:rsidR="007C5EA6" w:rsidRPr="0068115A" w:rsidRDefault="007C5EA6" w:rsidP="007C5EA6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  <w:t>Soluciones Tecnológicas a Medida SAC</w:t>
                      </w:r>
                    </w:p>
                    <w:p w:rsidR="007C5EA6" w:rsidRPr="007C5EA6" w:rsidRDefault="007C5EA6" w:rsidP="007C5EA6">
                      <w:pPr>
                        <w:spacing w:before="120" w:after="0"/>
                        <w:ind w:firstLine="708"/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</w:pPr>
                      <w:r w:rsidRPr="007C5EA6"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  <w:t>Carlos Panduro +51961917071</w:t>
                      </w:r>
                    </w:p>
                    <w:p w:rsidR="008F6E30" w:rsidRDefault="00E621FF" w:rsidP="007C5EA6">
                      <w:pPr>
                        <w:spacing w:before="120" w:after="0"/>
                        <w:ind w:firstLine="708"/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  <w:t>Oswaldo Zarria +51942835737</w:t>
                      </w:r>
                    </w:p>
                    <w:p w:rsidR="00B82F37" w:rsidRDefault="00B82F37" w:rsidP="00B82F37">
                      <w:pPr>
                        <w:spacing w:before="120" w:after="0"/>
                        <w:ind w:firstLine="708"/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  <w:t xml:space="preserve">Bladimir Vite </w:t>
                      </w:r>
                      <w:r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  <w:t>+5217714036084</w:t>
                      </w:r>
                      <w:r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  <w:t xml:space="preserve"> (CTS México)</w:t>
                      </w:r>
                    </w:p>
                    <w:p w:rsidR="00B82F37" w:rsidRDefault="00B82F37" w:rsidP="007C5EA6">
                      <w:pPr>
                        <w:spacing w:before="120" w:after="0"/>
                        <w:ind w:firstLine="708"/>
                        <w:rPr>
                          <w:rFonts w:ascii="Century Gothic" w:hAnsi="Century Gothic"/>
                          <w:b/>
                          <w:color w:val="727272"/>
                          <w:sz w:val="20"/>
                          <w:szCs w:val="24"/>
                          <w:lang w:val="es-PE"/>
                        </w:rPr>
                      </w:pPr>
                    </w:p>
                    <w:p w:rsidR="007C5EA6" w:rsidRPr="0068115A" w:rsidRDefault="007C5EA6" w:rsidP="0068115A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2992583</wp:posOffset>
                </wp:positionH>
                <wp:positionV relativeFrom="paragraph">
                  <wp:posOffset>5201392</wp:posOffset>
                </wp:positionV>
                <wp:extent cx="3618024" cy="3194463"/>
                <wp:effectExtent l="0" t="0" r="1905" b="63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24" cy="319446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15A" w:rsidRPr="008F6E30" w:rsidRDefault="007D14D6" w:rsidP="0087623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18"/>
                                <w:szCs w:val="20"/>
                                <w:lang w:val="es-PE"/>
                              </w:rPr>
                            </w:pPr>
                            <w:r w:rsidRPr="008F6E30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Módulo de Integración Facturación electrónica en SAP ByD - Cliente Industrias </w:t>
                            </w:r>
                            <w:r w:rsidR="0087623E" w:rsidRPr="008F6E30">
                              <w:rPr>
                                <w:sz w:val="18"/>
                                <w:szCs w:val="20"/>
                                <w:lang w:val="es-PE"/>
                              </w:rPr>
                              <w:t>Neón</w:t>
                            </w:r>
                            <w:r w:rsidRPr="008F6E30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Integral México Junio 2018 a Enero 2019</w:t>
                            </w:r>
                            <w:r w:rsidR="00E11E1E" w:rsidRPr="008F6E30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(PAC –Cepdi MX)</w:t>
                            </w:r>
                          </w:p>
                          <w:p w:rsidR="007D14D6" w:rsidRPr="0087623E" w:rsidRDefault="007D14D6" w:rsidP="0087623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18"/>
                                <w:szCs w:val="20"/>
                                <w:lang w:val="es-PE"/>
                              </w:rPr>
                            </w:pPr>
                            <w:r w:rsidRPr="008F6E30">
                              <w:rPr>
                                <w:sz w:val="18"/>
                                <w:szCs w:val="20"/>
                                <w:lang w:val="es-PE"/>
                              </w:rPr>
                              <w:t>Módulo de Facturación electrónica en SAP ByD. Cliente E</w:t>
                            </w:r>
                            <w:r w:rsid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AS</w:t>
                            </w:r>
                            <w:r w:rsidRPr="008F6E30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Systems Costa</w:t>
                            </w: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Rica. Enero 2019 a Junio 2019.</w:t>
                            </w:r>
                            <w:r w:rsidR="00E11E1E"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(PAC Desysatec)</w:t>
                            </w:r>
                          </w:p>
                          <w:p w:rsidR="007D14D6" w:rsidRPr="0087623E" w:rsidRDefault="007D14D6" w:rsidP="0087623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18"/>
                                <w:szCs w:val="20"/>
                                <w:lang w:val="es-PE"/>
                              </w:rPr>
                            </w:pPr>
                            <w:r w:rsidRPr="008F6E30">
                              <w:rPr>
                                <w:sz w:val="18"/>
                                <w:szCs w:val="20"/>
                                <w:lang w:val="es-PE"/>
                              </w:rPr>
                              <w:t>Módulo de Facturación electrónica en SAP ByD. Cliente Guadalupano Costa</w:t>
                            </w: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Rica. Febrero 2019 a Junio 2019.</w:t>
                            </w:r>
                            <w:r w:rsidR="00E11E1E"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(PAC </w:t>
                            </w:r>
                            <w:r w:rsidR="0087623E"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Neo Tecnologías</w:t>
                            </w:r>
                            <w:r w:rsidR="00E11E1E"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)</w:t>
                            </w:r>
                          </w:p>
                          <w:p w:rsidR="007D14D6" w:rsidRPr="0087623E" w:rsidRDefault="00B65796" w:rsidP="0087623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18"/>
                                <w:szCs w:val="20"/>
                                <w:lang w:val="es-PE"/>
                              </w:rPr>
                            </w:pP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Mejora del Módulo para gestión de leads y carga masiva SAP C4C, cliente LALA MX, Febrero 2019 a Octubre 2019.</w:t>
                            </w:r>
                          </w:p>
                          <w:p w:rsidR="0087623E" w:rsidRPr="0087623E" w:rsidRDefault="0087623E" w:rsidP="0087623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18"/>
                                <w:szCs w:val="20"/>
                                <w:lang w:val="es-PE"/>
                              </w:rPr>
                            </w:pP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SAP ByD SDK en Correagua de Puerto Rico. Desarrollos SDK. Junio 2019 a Setiembre 2019.</w:t>
                            </w:r>
                          </w:p>
                          <w:p w:rsidR="0087623E" w:rsidRPr="0087623E" w:rsidRDefault="0087623E" w:rsidP="0087623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18"/>
                                <w:szCs w:val="20"/>
                                <w:lang w:val="es-PE"/>
                              </w:rPr>
                            </w:pP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SAP ByD SDK en INFRASAL de El Salvador. Integración con sistema logístico. Noviembre 2019</w:t>
                            </w:r>
                          </w:p>
                          <w:p w:rsidR="0087623E" w:rsidRPr="0087623E" w:rsidRDefault="0087623E" w:rsidP="0087623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18"/>
                                <w:szCs w:val="20"/>
                                <w:lang w:val="es-PE"/>
                              </w:rPr>
                            </w:pP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SAP ByD SDK en AYP de México</w:t>
                            </w:r>
                            <w:r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</w:t>
                            </w: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&amp;</w:t>
                            </w:r>
                            <w:r>
                              <w:rPr>
                                <w:sz w:val="18"/>
                                <w:szCs w:val="20"/>
                                <w:lang w:val="es-PE"/>
                              </w:rPr>
                              <w:t xml:space="preserve"> </w:t>
                            </w: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Costa Rica Guatemala. Localización y Factura electrónica. (PAC GTI) Enero 2019.</w:t>
                            </w:r>
                          </w:p>
                          <w:p w:rsidR="007D14D6" w:rsidRPr="0087623E" w:rsidRDefault="0087623E" w:rsidP="0087623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18"/>
                                <w:szCs w:val="20"/>
                                <w:lang w:val="es-PE"/>
                              </w:rPr>
                            </w:pPr>
                            <w:r w:rsidRPr="0087623E">
                              <w:rPr>
                                <w:sz w:val="18"/>
                                <w:szCs w:val="20"/>
                                <w:lang w:val="es-PE"/>
                              </w:rPr>
                              <w:t>SAP ByD SDK en HITEC de Ecuador. Localización (Retenciones compras y Ventas) Diciembre 2019 - hasta la actualidad.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2" o:spid="_x0000_s1026" style="position:absolute;margin-left:235.65pt;margin-top:409.55pt;width:284.9pt;height:251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" fillcolor="#404040 [2429]" stroked="f" strokeweight="1pt">
                <v:stroke joinstyle="miter"/>
                <v:textbox>
                  <w:txbxContent>
                    <w:p w:rsidR="0068115A" w:rsidRPr="008F6E30" w:rsidRDefault="007D14D6" w:rsidP="0087623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18"/>
                          <w:szCs w:val="20"/>
                          <w:lang w:val="es-PE"/>
                        </w:rPr>
                      </w:pPr>
                      <w:r w:rsidRPr="008F6E30">
                        <w:rPr>
                          <w:sz w:val="18"/>
                          <w:szCs w:val="20"/>
                          <w:lang w:val="es-PE"/>
                        </w:rPr>
                        <w:t xml:space="preserve">Módulo de Integración Facturación electrónica en SAP ByD - Cliente Industrias </w:t>
                      </w:r>
                      <w:r w:rsidR="0087623E" w:rsidRPr="008F6E30">
                        <w:rPr>
                          <w:sz w:val="18"/>
                          <w:szCs w:val="20"/>
                          <w:lang w:val="es-PE"/>
                        </w:rPr>
                        <w:t>Neón</w:t>
                      </w:r>
                      <w:r w:rsidRPr="008F6E30">
                        <w:rPr>
                          <w:sz w:val="18"/>
                          <w:szCs w:val="20"/>
                          <w:lang w:val="es-PE"/>
                        </w:rPr>
                        <w:t xml:space="preserve"> Integral México Junio 2018 a Enero 2019</w:t>
                      </w:r>
                      <w:r w:rsidR="00E11E1E" w:rsidRPr="008F6E30">
                        <w:rPr>
                          <w:sz w:val="18"/>
                          <w:szCs w:val="20"/>
                          <w:lang w:val="es-PE"/>
                        </w:rPr>
                        <w:t xml:space="preserve"> (PAC –Cepdi MX)</w:t>
                      </w:r>
                    </w:p>
                    <w:p w:rsidR="007D14D6" w:rsidRPr="0087623E" w:rsidRDefault="007D14D6" w:rsidP="0087623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18"/>
                          <w:szCs w:val="20"/>
                          <w:lang w:val="es-PE"/>
                        </w:rPr>
                      </w:pPr>
                      <w:r w:rsidRPr="008F6E30">
                        <w:rPr>
                          <w:sz w:val="18"/>
                          <w:szCs w:val="20"/>
                          <w:lang w:val="es-PE"/>
                        </w:rPr>
                        <w:t>Módulo de Facturación electrónica en SAP ByD. Cliente E</w:t>
                      </w:r>
                      <w:r w:rsidR="0087623E">
                        <w:rPr>
                          <w:sz w:val="18"/>
                          <w:szCs w:val="20"/>
                          <w:lang w:val="es-PE"/>
                        </w:rPr>
                        <w:t>AS</w:t>
                      </w:r>
                      <w:r w:rsidRPr="008F6E30">
                        <w:rPr>
                          <w:sz w:val="18"/>
                          <w:szCs w:val="20"/>
                          <w:lang w:val="es-PE"/>
                        </w:rPr>
                        <w:t xml:space="preserve"> Systems Costa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 xml:space="preserve"> Rica. Enero 2019 a Junio 2019.</w:t>
                      </w:r>
                      <w:r w:rsidR="00E11E1E" w:rsidRPr="0087623E">
                        <w:rPr>
                          <w:sz w:val="18"/>
                          <w:szCs w:val="20"/>
                          <w:lang w:val="es-PE"/>
                        </w:rPr>
                        <w:t>(PAC Desysatec)</w:t>
                      </w:r>
                    </w:p>
                    <w:p w:rsidR="007D14D6" w:rsidRPr="0087623E" w:rsidRDefault="007D14D6" w:rsidP="0087623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18"/>
                          <w:szCs w:val="20"/>
                          <w:lang w:val="es-PE"/>
                        </w:rPr>
                      </w:pPr>
                      <w:r w:rsidRPr="008F6E30">
                        <w:rPr>
                          <w:sz w:val="18"/>
                          <w:szCs w:val="20"/>
                          <w:lang w:val="es-PE"/>
                        </w:rPr>
                        <w:t>Módulo de Facturación electrónica en SAP ByD. Cliente Guadalupano Costa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 xml:space="preserve"> Rica. Febrero 2019 a Junio 2019.</w:t>
                      </w:r>
                      <w:r w:rsidR="00E11E1E" w:rsidRPr="0087623E">
                        <w:rPr>
                          <w:sz w:val="18"/>
                          <w:szCs w:val="20"/>
                          <w:lang w:val="es-PE"/>
                        </w:rPr>
                        <w:t xml:space="preserve">(PAC </w:t>
                      </w:r>
                      <w:r w:rsidR="0087623E" w:rsidRPr="0087623E">
                        <w:rPr>
                          <w:sz w:val="18"/>
                          <w:szCs w:val="20"/>
                          <w:lang w:val="es-PE"/>
                        </w:rPr>
                        <w:t>Neo Tecnologías</w:t>
                      </w:r>
                      <w:r w:rsidR="00E11E1E" w:rsidRPr="0087623E">
                        <w:rPr>
                          <w:sz w:val="18"/>
                          <w:szCs w:val="20"/>
                          <w:lang w:val="es-PE"/>
                        </w:rPr>
                        <w:t>)</w:t>
                      </w:r>
                    </w:p>
                    <w:p w:rsidR="007D14D6" w:rsidRPr="0087623E" w:rsidRDefault="00B65796" w:rsidP="0087623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18"/>
                          <w:szCs w:val="20"/>
                          <w:lang w:val="es-PE"/>
                        </w:rPr>
                      </w:pP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>Mejora del Módulo para gestión de leads y carga masiva SAP C4C, cliente LALA MX, Febrero 2019 a Octubre 2019.</w:t>
                      </w:r>
                    </w:p>
                    <w:p w:rsidR="0087623E" w:rsidRPr="0087623E" w:rsidRDefault="0087623E" w:rsidP="0087623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18"/>
                          <w:szCs w:val="20"/>
                          <w:lang w:val="es-PE"/>
                        </w:rPr>
                      </w:pP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>SAP ByD SDK en Correagua de Puerto Rico. Desarrollos SDK. Junio 2019 a Setiembre 2019.</w:t>
                      </w:r>
                    </w:p>
                    <w:p w:rsidR="0087623E" w:rsidRPr="0087623E" w:rsidRDefault="0087623E" w:rsidP="0087623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18"/>
                          <w:szCs w:val="20"/>
                          <w:lang w:val="es-PE"/>
                        </w:rPr>
                      </w:pP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 xml:space="preserve"> SAP ByD SDK en INFRASAL de El Salvador. Integración con sistema logístico. Noviembre 2019</w:t>
                      </w:r>
                    </w:p>
                    <w:p w:rsidR="0087623E" w:rsidRPr="0087623E" w:rsidRDefault="0087623E" w:rsidP="0087623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18"/>
                          <w:szCs w:val="20"/>
                          <w:lang w:val="es-PE"/>
                        </w:rPr>
                      </w:pP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 xml:space="preserve"> SAP ByD SDK en AYP de 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>México</w:t>
                      </w:r>
                      <w:r>
                        <w:rPr>
                          <w:sz w:val="18"/>
                          <w:szCs w:val="20"/>
                          <w:lang w:val="es-PE"/>
                        </w:rPr>
                        <w:t xml:space="preserve"> 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>&amp;</w:t>
                      </w:r>
                      <w:r>
                        <w:rPr>
                          <w:sz w:val="18"/>
                          <w:szCs w:val="20"/>
                          <w:lang w:val="es-PE"/>
                        </w:rPr>
                        <w:t xml:space="preserve"> 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 xml:space="preserve">Costa 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>Rica Guatemala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>. Localización y Factura electrónica. (PAC GTI) Enero 2019.</w:t>
                      </w:r>
                    </w:p>
                    <w:p w:rsidR="007D14D6" w:rsidRPr="0087623E" w:rsidRDefault="0087623E" w:rsidP="0087623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18"/>
                          <w:szCs w:val="20"/>
                          <w:lang w:val="es-PE"/>
                        </w:rPr>
                      </w:pP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 xml:space="preserve">SAP ByD SDK en HITEC de Ecuador. Localización (Retenciones compras y Ventas) Diciembre 2019 - hasta la 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>actualidad</w:t>
                      </w:r>
                      <w:r w:rsidRPr="0087623E">
                        <w:rPr>
                          <w:sz w:val="18"/>
                          <w:szCs w:val="20"/>
                          <w:lang w:val="es-PE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7623E" w:rsidRPr="00953C4A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EC57281" wp14:editId="27C6C0F1">
                <wp:simplePos x="0" y="0"/>
                <wp:positionH relativeFrom="margin">
                  <wp:posOffset>2868930</wp:posOffset>
                </wp:positionH>
                <wp:positionV relativeFrom="paragraph">
                  <wp:posOffset>4535360</wp:posOffset>
                </wp:positionV>
                <wp:extent cx="3627755" cy="87630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15A" w:rsidRPr="00E621FF" w:rsidRDefault="0068115A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</w:pPr>
                            <w:r w:rsidRPr="00E621FF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>Soluciones Tecnológicas a medida SAC</w:t>
                            </w:r>
                          </w:p>
                          <w:p w:rsidR="00C860D3" w:rsidRPr="00E621FF" w:rsidRDefault="0046134C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</w:pPr>
                            <w:r w:rsidRPr="00E621FF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>Desarrollador SAP ByD</w:t>
                            </w:r>
                            <w:r w:rsidR="007D14D6" w:rsidRPr="00E621FF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 xml:space="preserve"> &amp; SAP C4C</w:t>
                            </w:r>
                          </w:p>
                          <w:p w:rsidR="00A27777" w:rsidRPr="00E621FF" w:rsidRDefault="00A84999" w:rsidP="00A13908">
                            <w:pPr>
                              <w:spacing w:after="60"/>
                              <w:ind w:left="708" w:hanging="708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18"/>
                                <w:szCs w:val="20"/>
                              </w:rPr>
                              <w:t xml:space="preserve">Consultor </w:t>
                            </w:r>
                            <w:r w:rsidR="0046134C" w:rsidRPr="00E621FF">
                              <w:rPr>
                                <w:rFonts w:ascii="Century Gothic" w:hAnsi="Century Gothic"/>
                                <w:i/>
                                <w:color w:val="4B7F83"/>
                                <w:sz w:val="18"/>
                                <w:szCs w:val="20"/>
                              </w:rPr>
                              <w:t xml:space="preserve"> SAP ByD</w:t>
                            </w:r>
                            <w:r w:rsidR="008F6E30" w:rsidRPr="00E621FF">
                              <w:rPr>
                                <w:rFonts w:ascii="Century Gothic" w:hAnsi="Century Gothic"/>
                                <w:i/>
                                <w:color w:val="4B7F83"/>
                                <w:sz w:val="18"/>
                                <w:szCs w:val="20"/>
                              </w:rPr>
                              <w:t xml:space="preserve"> Agosto2018-</w:t>
                            </w:r>
                            <w:r w:rsidR="00A13908">
                              <w:rPr>
                                <w:rFonts w:ascii="Century Gothic" w:hAnsi="Century Gothic"/>
                                <w:i/>
                                <w:color w:val="4B7F83"/>
                                <w:sz w:val="18"/>
                                <w:szCs w:val="20"/>
                              </w:rPr>
                              <w:t>Actualidad</w:t>
                            </w:r>
                          </w:p>
                          <w:p w:rsidR="008F6E30" w:rsidRPr="008F6E30" w:rsidRDefault="008F6E30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14"/>
                                <w:szCs w:val="20"/>
                              </w:rPr>
                            </w:pPr>
                          </w:p>
                          <w:p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72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25.9pt;margin-top:357.1pt;width:285.65pt;height:6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" filled="f" stroked="f">
                <v:textbox>
                  <w:txbxContent>
                    <w:p w:rsidR="0068115A" w:rsidRPr="00E621FF" w:rsidRDefault="0068115A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</w:pPr>
                      <w:r w:rsidRPr="00E621FF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>Soluciones Tecnológicas a medida SAC</w:t>
                      </w:r>
                    </w:p>
                    <w:p w:rsidR="00C860D3" w:rsidRPr="00E621FF" w:rsidRDefault="0046134C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</w:pPr>
                      <w:r w:rsidRPr="00E621FF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>Desarrollador SAP ByD</w:t>
                      </w:r>
                      <w:r w:rsidR="007D14D6" w:rsidRPr="00E621FF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 xml:space="preserve"> &amp; SAP C4C</w:t>
                      </w:r>
                    </w:p>
                    <w:p w:rsidR="00A27777" w:rsidRPr="00E621FF" w:rsidRDefault="00A84999" w:rsidP="00A13908">
                      <w:pPr>
                        <w:spacing w:after="60"/>
                        <w:ind w:left="708" w:hanging="708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18"/>
                          <w:szCs w:val="20"/>
                        </w:rPr>
                        <w:t xml:space="preserve">Consultor </w:t>
                      </w:r>
                      <w:r w:rsidR="0046134C" w:rsidRPr="00E621FF">
                        <w:rPr>
                          <w:rFonts w:ascii="Century Gothic" w:hAnsi="Century Gothic"/>
                          <w:i/>
                          <w:color w:val="4B7F83"/>
                          <w:sz w:val="18"/>
                          <w:szCs w:val="20"/>
                        </w:rPr>
                        <w:t xml:space="preserve"> SAP ByD</w:t>
                      </w:r>
                      <w:r w:rsidR="008F6E30" w:rsidRPr="00E621FF">
                        <w:rPr>
                          <w:rFonts w:ascii="Century Gothic" w:hAnsi="Century Gothic"/>
                          <w:i/>
                          <w:color w:val="4B7F83"/>
                          <w:sz w:val="18"/>
                          <w:szCs w:val="20"/>
                        </w:rPr>
                        <w:t xml:space="preserve"> Agosto2018-</w:t>
                      </w:r>
                      <w:r w:rsidR="00A13908">
                        <w:rPr>
                          <w:rFonts w:ascii="Century Gothic" w:hAnsi="Century Gothic"/>
                          <w:i/>
                          <w:color w:val="4B7F83"/>
                          <w:sz w:val="18"/>
                          <w:szCs w:val="20"/>
                        </w:rPr>
                        <w:t>Actualidad</w:t>
                      </w:r>
                    </w:p>
                    <w:p w:rsidR="008F6E30" w:rsidRPr="008F6E30" w:rsidRDefault="008F6E30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14"/>
                          <w:szCs w:val="20"/>
                        </w:rPr>
                      </w:pPr>
                    </w:p>
                    <w:p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E2E64" wp14:editId="1B168C3F">
                <wp:simplePos x="0" y="0"/>
                <wp:positionH relativeFrom="column">
                  <wp:posOffset>-514350</wp:posOffset>
                </wp:positionH>
                <wp:positionV relativeFrom="paragraph">
                  <wp:posOffset>4268025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A2329D" id="Rectángulo redondeado 20" o:spid="_x0000_s1026" style="position:absolute;margin-left:-40.5pt;margin-top:336.05pt;width:235.35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B7E73" wp14:editId="2F1EE25C">
                <wp:simplePos x="0" y="0"/>
                <wp:positionH relativeFrom="column">
                  <wp:posOffset>3246120</wp:posOffset>
                </wp:positionH>
                <wp:positionV relativeFrom="paragraph">
                  <wp:posOffset>4252150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7B4C5" id="Rectángulo redondeado 22" o:spid="_x0000_s1026" style="position:absolute;margin-left:255.6pt;margin-top:334.8pt;width:235.35pt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8F5fP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88014A3" wp14:editId="24A47F11">
                <wp:simplePos x="0" y="0"/>
                <wp:positionH relativeFrom="margin">
                  <wp:posOffset>3448685</wp:posOffset>
                </wp:positionH>
                <wp:positionV relativeFrom="paragraph">
                  <wp:posOffset>4203890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014A3" id="_x0000_s1028" type="#_x0000_t202" style="position:absolute;margin-left:271.55pt;margin-top:331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sXFgIAAAM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353B70" wp14:editId="53362AA0">
                <wp:simplePos x="0" y="0"/>
                <wp:positionH relativeFrom="margin">
                  <wp:posOffset>-288290</wp:posOffset>
                </wp:positionH>
                <wp:positionV relativeFrom="paragraph">
                  <wp:posOffset>4264215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53B70" id="_x0000_s1029" type="#_x0000_t202" style="position:absolute;margin-left:-22.7pt;margin-top:335.75pt;width:201.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Q/FwIAAAM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E629F3E" wp14:editId="6883E078">
                <wp:simplePos x="0" y="0"/>
                <wp:positionH relativeFrom="column">
                  <wp:posOffset>-885825</wp:posOffset>
                </wp:positionH>
                <wp:positionV relativeFrom="paragraph">
                  <wp:posOffset>4164520</wp:posOffset>
                </wp:positionV>
                <wp:extent cx="7550785" cy="38671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DAB30" id="Group 3" o:spid="_x0000_s1026" style="position:absolute;margin-left:-69.75pt;margin-top:327.9pt;width:594.55pt;height:30.45pt;z-index:251697152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">
                <v:rect id="Rectángulo 21" o:spid="_x0000_s1027" style="position:absolute;top:517;width:75507;height: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FgesUA&#10;AADbAAAADwAAAGRycy9kb3ducmV2LnhtbESPQWvCQBSE7wX/w/IEb80mIkWjmxDEQi891Ari7ZF9&#10;zSbNvg3ZVdP++m6h0OMwM98wu3KyvbjR6FvHCrIkBUFcO91yo+D0/vy4BuEDssbeMSn4Ig9lMXvY&#10;Ya7dnd/odgyNiBD2OSowIQy5lL42ZNEnbiCO3ocbLYYox0bqEe8Rbnu5TNMnabHluGBwoL2h+vN4&#10;tQpWVXfu1t3lUl27142RVfYtD5lSi/lUbUEEmsJ/+K/9ohUsM/j9En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WB6xQAAANsAAAAPAAAAAAAAAAAAAAAAAJgCAABkcnMv&#10;ZG93bnJldi54bWxQSwUGAAAAAAQABAD1AAAAigMAAAAA&#10;" fillcolor="#dadada" stroked="f" strokeweight="1pt"/>
                <v:rect id="Rectángulo 17" o:spid="_x0000_s1028" style="position:absolute;width:75507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bkHcIA&#10;AADbAAAADwAAAGRycy9kb3ducmV2LnhtbERP22rCQBB9L/gPywh9KbqxStTUVUQqSPrU6AcM2cnF&#10;ZmdDdtXUr3eFQt/mcK6z2vSmEVfqXG1ZwWQcgSDOra65VHA67kcLEM4ja2wsk4JfcrBZD15WmGh7&#10;42+6Zr4UIYRdggoq79tESpdXZNCNbUscuMJ2Bn2AXSl1h7cQbhr5HkWxNFhzaKiwpV1F+U92MQrS&#10;Ip6dnZvKr7fPQt/Tc7rs77FSr8N++wHCU+//xX/ugw7z5/D8JR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5uQdwgAAANsAAAAPAAAAAAAAAAAAAAAAAJgCAABkcnMvZG93&#10;bnJldi54bWxQSwUGAAAAAAQABAD1AAAAhwM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dV8UA&#10;AADcAAAADwAAAGRycy9kb3ducmV2LnhtbESPzWrDMBCE74G+g9hCb4kcF0LtRgn9oZBLIVVy6HGx&#10;NraItTKW6thvXwUCOQ4z8w2z3o6uFQP1wXpWsFxkIIgrbyzXCo6Hr/kLiBCRDbaeScFEAbabh9ka&#10;S+Mv/EODjrVIEA4lKmhi7EopQ9WQw7DwHXHyTr53GJPsa2l6vCS4a2WeZSvp0HJaaLCjj4aqs/5z&#10;Cp71+2f4rexyX2SFHaZvfdzpSamnx/HtFUSkMd7Dt/bOKMhXOVzPp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h1XxQAAANwAAAAPAAAAAAAAAAAAAAAAAJgCAABkcnMv&#10;ZG93bnJldi54bWxQSwUGAAAAAAQABAD1AAAAigM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4zMQA&#10;AADcAAAADwAAAGRycy9kb3ducmV2LnhtbESPQWsCMRSE7wX/Q3iCt5pVQerWKFURvAht6qHHx+Z1&#10;N3TzsmziuvvvjSD0OMzMN8x627tadNQG61nBbJqBIC68sVwquHwfX99AhIhssPZMCgYKsN2MXtaY&#10;G3/jL+p0LEWCcMhRQRVjk0sZioochqlviJP361uHMcm2lKbFW4K7Ws6zbCkdWk4LFTa0r6j401en&#10;YKF3h/BT2NnnKlvZbjjry0kPSk3G/cc7iEh9/A8/2yejYL5cwONMOg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2uMzEAAAA3AAAAA8AAAAAAAAAAAAAAAAAmAIAAGRycy9k&#10;b3ducmV2LnhtbFBLBQYAAAAABAAEAPUAAACJAw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78F71" wp14:editId="7086C2EE">
                <wp:simplePos x="0" y="0"/>
                <wp:positionH relativeFrom="page">
                  <wp:posOffset>-5715</wp:posOffset>
                </wp:positionH>
                <wp:positionV relativeFrom="paragraph">
                  <wp:posOffset>4042600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27FAD" id="Rectángulo 16" o:spid="_x0000_s1026" style="position:absolute;margin-left:-.45pt;margin-top:318.3pt;width:594.55pt;height:6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" fillcolor="#6cc6c9" stroked="f" strokeweight="1pt">
                <w10:wrap anchorx="page"/>
              </v:rect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86C7F" wp14:editId="61273F8B">
                <wp:simplePos x="0" y="0"/>
                <wp:positionH relativeFrom="margin">
                  <wp:posOffset>-912495</wp:posOffset>
                </wp:positionH>
                <wp:positionV relativeFrom="paragraph">
                  <wp:posOffset>5061395</wp:posOffset>
                </wp:positionV>
                <wp:extent cx="3627755" cy="65151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46134C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ING</w:t>
                            </w:r>
                            <w:r w:rsidR="00C22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ENI</w:t>
                            </w:r>
                            <w:r w:rsidR="00E621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</w:t>
                            </w:r>
                            <w:r w:rsidR="00C22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RÍA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DE SISTEMAS</w:t>
                            </w:r>
                          </w:p>
                          <w:p w:rsidR="00953C4A" w:rsidRPr="00C860D3" w:rsidRDefault="0046134C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Universidad Nacional de Ucayali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6C7F" id="_x0000_s1030" type="#_x0000_t202" style="position:absolute;margin-left:-71.85pt;margin-top:398.55pt;width:285.65pt;height:5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" filled="f" stroked="f">
                <v:textbox>
                  <w:txbxContent>
                    <w:p w:rsidR="00953C4A" w:rsidRDefault="0046134C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ING</w:t>
                      </w:r>
                      <w:r w:rsidR="00C22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ENI</w:t>
                      </w:r>
                      <w:r w:rsidR="00E621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</w:t>
                      </w:r>
                      <w:r w:rsidR="00C22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RÍA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DE SISTEMAS</w:t>
                      </w:r>
                    </w:p>
                    <w:p w:rsidR="00953C4A" w:rsidRPr="00C860D3" w:rsidRDefault="0046134C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Universidad Nacional de Ucayali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23E" w:rsidRPr="00953C4A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7F7BA8" wp14:editId="55B79ABF">
                <wp:simplePos x="0" y="0"/>
                <wp:positionH relativeFrom="margin">
                  <wp:posOffset>441960</wp:posOffset>
                </wp:positionH>
                <wp:positionV relativeFrom="paragraph">
                  <wp:posOffset>5644070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46134C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2018</w:t>
                            </w:r>
                            <w:r w:rsidR="00953C4A" w:rsidRPr="00953C4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F7BA8" id="_x0000_s1031" type="#_x0000_t202" style="position:absolute;margin-left:34.8pt;margin-top:444.4pt;width:82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" filled="f" stroked="f">
                <v:textbox style="mso-fit-shape-to-text:t">
                  <w:txbxContent>
                    <w:p w:rsidR="00953C4A" w:rsidRPr="00953C4A" w:rsidRDefault="0046134C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2018</w:t>
                      </w:r>
                      <w:r w:rsidR="00953C4A" w:rsidRPr="00953C4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- 20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23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7757" behindDoc="0" locked="0" layoutInCell="1" allowOverlap="1" wp14:anchorId="5EBBD9EC" wp14:editId="67A42DD7">
                <wp:simplePos x="0" y="0"/>
                <wp:positionH relativeFrom="column">
                  <wp:posOffset>483870</wp:posOffset>
                </wp:positionH>
                <wp:positionV relativeFrom="paragraph">
                  <wp:posOffset>5655120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F3F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56" o:spid="_x0000_s1026" type="#_x0000_t116" style="position:absolute;margin-left:38.1pt;margin-top:445.3pt;width:78.85pt;height:20.65pt;z-index:2516377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" fillcolor="#6cc6c9" stroked="f" strokeweight="1pt"/>
            </w:pict>
          </mc:Fallback>
        </mc:AlternateContent>
      </w:r>
      <w:r w:rsidR="00F105AB">
        <w:rPr>
          <w:noProof/>
          <w:lang w:val="es-PE" w:eastAsia="es-PE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page">
              <wp:posOffset>21265</wp:posOffset>
            </wp:positionH>
            <wp:positionV relativeFrom="paragraph">
              <wp:posOffset>-914400</wp:posOffset>
            </wp:positionV>
            <wp:extent cx="7501255" cy="2339163"/>
            <wp:effectExtent l="0" t="0" r="4445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271" cy="234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1FF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B0EFF2A" wp14:editId="195FC387">
                <wp:simplePos x="0" y="0"/>
                <wp:positionH relativeFrom="margin">
                  <wp:posOffset>-776605</wp:posOffset>
                </wp:positionH>
                <wp:positionV relativeFrom="paragraph">
                  <wp:posOffset>3604260</wp:posOffset>
                </wp:positionV>
                <wp:extent cx="712343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343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Pr="0046134C" w:rsidRDefault="007D14D6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  <w:t xml:space="preserve">Semi Senior </w:t>
                            </w:r>
                            <w:r w:rsidR="0046134C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  <w:t xml:space="preserve"> en SAP </w:t>
                            </w:r>
                            <w:r w:rsidR="00FA229F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  <w:t xml:space="preserve">Cloud Application Studio en </w:t>
                            </w:r>
                            <w:r w:rsidR="0046134C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  <w:t>ByD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  <w:t xml:space="preserve"> &amp; SAP C4C</w:t>
                            </w:r>
                            <w:r w:rsidR="0046134C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  <w:t>, conocimientos de PHP, JAVA</w:t>
                            </w:r>
                            <w:r w:rsidR="00E621FF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  <w:t xml:space="preserve"> SE - EE</w:t>
                            </w:r>
                            <w:r w:rsidR="0046134C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PE"/>
                              </w:rPr>
                              <w:t>, MYSQL, SQL Server, framework utilizados (Laravel &amp; Vue JS), acostumbrado a trabajar en equipo.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FF2A" id="_x0000_s1033" type="#_x0000_t202" style="position:absolute;margin-left:-61.15pt;margin-top:283.8pt;width:560.9pt;height:85.8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" filled="f" stroked="f">
                <v:textbox>
                  <w:txbxContent>
                    <w:p w:rsidR="006134D8" w:rsidRPr="0046134C" w:rsidRDefault="007D14D6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  <w:t xml:space="preserve">Semi Senior </w:t>
                      </w:r>
                      <w:r w:rsidR="0046134C"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  <w:t xml:space="preserve"> en SAP </w:t>
                      </w:r>
                      <w:r w:rsidR="00FA229F"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  <w:t xml:space="preserve">Cloud Application Studio en </w:t>
                      </w:r>
                      <w:r w:rsidR="0046134C"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  <w:t>ByD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  <w:t xml:space="preserve"> &amp; SAP C4C</w:t>
                      </w:r>
                      <w:r w:rsidR="0046134C"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  <w:t>, conocimientos de PHP, JAVA</w:t>
                      </w:r>
                      <w:r w:rsidR="00E621FF"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  <w:t xml:space="preserve"> SE - EE</w:t>
                      </w:r>
                      <w:r w:rsidR="0046134C">
                        <w:rPr>
                          <w:rFonts w:ascii="Century Gothic" w:hAnsi="Century Gothic"/>
                          <w:color w:val="4C4C4C"/>
                          <w:sz w:val="20"/>
                          <w:lang w:val="es-PE"/>
                        </w:rPr>
                        <w:t>, MYSQL, SQL Server, framework utilizados (Laravel &amp; Vue JS), acostumbrado a trabajar en equipo.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E30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2BEBA67" wp14:editId="2A01CD19">
                <wp:simplePos x="0" y="0"/>
                <wp:positionH relativeFrom="page">
                  <wp:posOffset>3796030</wp:posOffset>
                </wp:positionH>
                <wp:positionV relativeFrom="paragraph">
                  <wp:posOffset>8358667</wp:posOffset>
                </wp:positionV>
                <wp:extent cx="3783330" cy="412115"/>
                <wp:effectExtent l="0" t="0" r="7620" b="6985"/>
                <wp:wrapNone/>
                <wp:docPr id="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330" cy="412115"/>
                          <a:chOff x="0" y="0"/>
                          <a:chExt cx="3783506" cy="412439"/>
                        </a:xfrm>
                      </wpg:grpSpPr>
                      <wps:wsp>
                        <wps:cNvPr id="40" name="Rectángulo redondeado 40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dondear rectángulo de esquina del mismo lado 42"/>
                        <wps:cNvSpPr/>
                        <wps:spPr>
                          <a:xfrm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115A" w:rsidRPr="0046134C" w:rsidRDefault="0068115A" w:rsidP="0068115A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EBA67" id="Group 4" o:spid="_x0000_s1034" style="position:absolute;margin-left:298.9pt;margin-top:658.15pt;width:297.9pt;height:32.45pt;z-index:251782144;mso-position-horizontal-relative:page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">
                <v:roundrect id="Rectángulo redondeado 40" o:spid="_x0000_s1035" style="position:absolute;left:4054;top:517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UTcIA&#10;AADbAAAADwAAAGRycy9kb3ducmV2LnhtbERPTW+CQBC9N+l/2EwTb2VpU02DLMTUNNWTQnvoccKO&#10;QMrOIrtV8Ne7BxOPL+87zUfTiRMNrrWs4CWKQRBXVrdcK/j5/nx+B+E8ssbOMimYyEGePT6kmGh7&#10;5oJOpa9FCGGXoILG+z6R0lUNGXSR7YkDd7CDQR/gUEs94DmEm06+xvFCGmw5NDTY00dD1V/5bxR8&#10;rYr5L+27taVJm+NOX47xdq3U7GlcLUF4Gv1dfHNvtIK3sD58CT9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xRNwgAAANsAAAAPAAAAAAAAAAAAAAAAAJgCAABkcnMvZG93&#10;bnJldi54bWxQSwUGAAAAAAQABAD1AAAAhwMAAAAA&#10;" fillcolor="#dadada" stroked="f" strokeweight="1pt">
                  <v:stroke joinstyle="miter"/>
                </v:roundrect>
                <v:rect id="Rectángulo 41" o:spid="_x0000_s1036" style="position:absolute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KN8EA&#10;AADbAAAADwAAAGRycy9kb3ducmV2LnhtbESP3WoCMRSE7wu+QzhC72rWVkrZGkWlC1769wCHzXGz&#10;mJwse6Ju374RhF4OM/MNM18Owasb9dJGNjCdFKCI62hbbgycjtXbFyhJyBZ9ZDLwSwLLxehljqWN&#10;d97T7ZAalSEsJRpwKXWl1lI7CiiT2BFn7xz7gCnLvtG2x3uGB6/fi+JTB2w5LzjsaOOovhyuwUCo&#10;4vWjW29XlS9k79yP7I5ejHkdD6tvUImG9B9+trfWwGwKjy/5B+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FijfBAAAA2wAAAA8AAAAAAAAAAAAAAAAAmAIAAGRycy9kb3du&#10;cmV2LnhtbFBLBQYAAAAABAAEAPUAAACGAwAAAAA=&#10;" fillcolor="#6cc6c9" stroked="f" strokeweight="1pt"/>
                <v:shape id="Redondear rectángulo de esquina del mismo lado 42" o:spid="_x0000_s1037" style="position:absolute;left:4485;width:29058;height:3613;visibility:visible;mso-wrap-style:square;v-text-anchor:middle" coordsize="2905760,361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TC8UA&#10;AADbAAAADwAAAGRycy9kb3ducmV2LnhtbESPQWvCQBSE74L/YXlCL6KbhiAlukoRW3KR0LQFvT2y&#10;r0kw+zZkVxP/fbdQ8DjMzDfMZjeaVtyod41lBc/LCARxaXXDlYKvz7fFCwjnkTW2lknBnRzsttPJ&#10;BlNtB/6gW+ErESDsUlRQe9+lUrqyJoNuaTvi4P3Y3qAPsq+k7nEIcNPKOIpW0mDDYaHGjvY1lZfi&#10;ahRIzrr4lOH8PY+/r+d5cjj6/KLU02x8XYPwNPpH+L+daQVJDH9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GlMLxQAAANsAAAAPAAAAAAAAAAAAAAAAAJgCAABkcnMv&#10;ZG93bnJldi54bWxQSwUGAAAAAAQABAD1AAAAigMAAAAA&#10;" adj="-11796480,,5400" path="m60220,l2845540,v33259,,60220,26961,60220,60220l2905760,361315r,l,361315r,l,60220c,26961,26961,,60220,xe" fillcolor="#4b7f83" stroked="f" strokeweight="1pt">
                  <v:stroke joinstyle="miter"/>
                  <v:formulas/>
                  <v:path arrowok="t" o:connecttype="custom" o:connectlocs="60220,0;2845540,0;2905760,60220;2905760,361315;2905760,361315;0,361315;0,361315;0,60220;60220,0" o:connectangles="0,0,0,0,0,0,0,0,0" textboxrect="0,0,2905760,361315"/>
                  <v:textbox>
                    <w:txbxContent>
                      <w:p w:rsidR="0068115A" w:rsidRPr="0046134C" w:rsidRDefault="0068115A" w:rsidP="0068115A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Referencias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C197C6" wp14:editId="10E84D37">
                <wp:simplePos x="0" y="0"/>
                <wp:positionH relativeFrom="column">
                  <wp:posOffset>1657721</wp:posOffset>
                </wp:positionH>
                <wp:positionV relativeFrom="paragraph">
                  <wp:posOffset>8384540</wp:posOffset>
                </wp:positionV>
                <wp:extent cx="150699" cy="150495"/>
                <wp:effectExtent l="19050" t="19050" r="20955" b="2095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9" cy="150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737DE" id="Elipse 36" o:spid="_x0000_s1026" style="position:absolute;margin-left:130.55pt;margin-top:660.2pt;width:11.85pt;height:11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" filled="f" strokecolor="#4b7f83" strokeweight="2.25pt">
                <v:stroke joinstyle="miter"/>
              </v:oval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0742B9B" wp14:editId="23B9A6C9">
                <wp:simplePos x="0" y="0"/>
                <wp:positionH relativeFrom="column">
                  <wp:posOffset>914771</wp:posOffset>
                </wp:positionH>
                <wp:positionV relativeFrom="paragraph">
                  <wp:posOffset>8390255</wp:posOffset>
                </wp:positionV>
                <wp:extent cx="1125220" cy="150495"/>
                <wp:effectExtent l="19050" t="19050" r="17780" b="2095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9" name="Elipse 29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8FCA8" id="Grupo 12" o:spid="_x0000_s1026" style="position:absolute;margin-left:72.05pt;margin-top:660.65pt;width:88.6pt;height:11.85pt;z-index:25178828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">
                <v:oval id="Elipse 29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nhcMA&#10;AADbAAAADwAAAGRycy9kb3ducmV2LnhtbESPS2sCMRSF94X+h3CF7mqiBR+jUdpKS1fTjo/9ZXKd&#10;DE5uhknU8d83QqHLw3l8nOW6d424UBdqzxpGQwWCuPSm5krDfvfxPAMRIrLBxjNpuFGA9erxYYmZ&#10;8Vcu6LKNlUgjHDLUYGNsMylDaclhGPqWOHlH3zmMSXaVNB1e07hr5FipiXRYcyJYbOndUnnanp2G&#10;zc/LZqoO+Rvm35+2kPm5VAmunwb96wJEpD7+h//aX0bDeA73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snhcMAAADbAAAADwAAAAAAAAAAAAAAAACYAgAAZHJzL2Rv&#10;d25yZXYueG1sUEsFBgAAAAAEAAQA9QAAAIgDAAAAAA==&#10;" fillcolor="#4b7f83" strokecolor="#4b7f83" strokeweight="2.25pt">
                  <v:stroke joinstyle="miter"/>
                </v:oval>
                <v:oval id="Elipse 33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GssIA&#10;AADbAAAADwAAAGRycy9kb3ducmV2LnhtbESPS2sCMRSF94X+h3AFdzWxA1ZGo7QVi6vx1e4vk+tk&#10;6ORmmESd/nsjCF0ezuPjzJe9a8SFulB71jAeKRDEpTc1Vxq+j+uXKYgQkQ02nknDHwVYLp6f5pgb&#10;f+U9XQ6xEmmEQ44abIxtLmUoLTkMI98SJ+/kO4cxya6SpsNrGneNfFVqIh3WnAgWW/q0VP4ezk7D&#10;apet3tRP8YHF9svuZXEuVYLr4aB/n4GI1Mf/8KO9MRqyD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qoaywgAAANsAAAAPAAAAAAAAAAAAAAAAAJgCAABkcnMvZG93&#10;bnJldi54bWxQSwUGAAAAAAQABAD1AAAAhwMAAAAA&#10;" fillcolor="#4b7f83" strokecolor="#4b7f83" strokeweight="2.25pt">
                  <v:stroke joinstyle="miter"/>
                </v:oval>
                <v:oval id="Elipse 34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exsIA&#10;AADbAAAADwAAAGRycy9kb3ducmV2LnhtbESPS2sCMRSF9wX/Q7gFdzVpLbaMRrGK4mra8bG/TG4n&#10;Qyc3wyTq9N8bodDl4Tw+zmzRu0ZcqAu1Zw3PIwWCuPSm5krD8bB5egcRIrLBxjNp+KUAi/ngYYaZ&#10;8Vcu6LKPlUgjHDLUYGNsMylDaclhGPmWOHnfvnMYk+wqaTq8pnHXyBelJtJhzYlgsaWVpfJnf3Ya&#10;1l/j9Zs65R+Yf25tIfNzqRJcDx/75RREpD7+h//aO6Nh/Ar3L+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x7GwgAAANsAAAAPAAAAAAAAAAAAAAAAAJgCAABkcnMvZG93&#10;bnJldi54bWxQSwUGAAAAAAQABAD1AAAAhwMAAAAA&#10;" fillcolor="#4b7f83" strokecolor="#4b7f83" strokeweight="2.25pt">
                  <v:stroke joinstyle="miter"/>
                </v:oval>
                <v:oval id="Elipse 35" o:spid="_x0000_s1030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4cAcYA&#10;AADbAAAADwAAAGRycy9kb3ducmV2LnhtbESPS2sCQRCE7wH/w9BCbnFWQ0JYHUVFQw554IOQ3Jqd&#10;zu7qTs+60+r67zOBgMeiqr6iRpPWVepETSg9G+j3ElDEmbcl5wa2m+XdE6ggyBYrz2TgQgEm487N&#10;CFPrz7yi01pyFSEcUjRQiNSp1iEryGHo+Zo4ej++cShRNrm2DZ4j3FV6kCSP2mHJcaHAmuYFZfv1&#10;0Rmw/PF6/Co3dieH58XMvr99fi/FmNtuOx2CEmrlGv5vv1gD9w/w9yX+AD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4cAcYAAADbAAAADwAAAAAAAAAAAAAAAACYAgAAZHJz&#10;L2Rvd25yZXYueG1sUEsFBgAAAAAEAAQA9QAAAIsDAAAAAA==&#10;" filled="f" strokecolor="#4b7f83" strokeweight="2.25pt">
                  <v:stroke joinstyle="miter"/>
                </v:oval>
              </v:group>
            </w:pict>
          </mc:Fallback>
        </mc:AlternateContent>
      </w:r>
      <w:r w:rsidR="00B65796" w:rsidRPr="00953C4A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6D766B5" wp14:editId="208C2245">
                <wp:simplePos x="0" y="0"/>
                <wp:positionH relativeFrom="margin">
                  <wp:posOffset>-543464</wp:posOffset>
                </wp:positionH>
                <wp:positionV relativeFrom="paragraph">
                  <wp:posOffset>7142672</wp:posOffset>
                </wp:positionV>
                <wp:extent cx="1230630" cy="1611861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6118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35" w:rsidRPr="008F6E30" w:rsidRDefault="0046134C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E30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INGLÉS</w:t>
                            </w:r>
                            <w:r w:rsidR="00BB0535" w:rsidRPr="008F6E30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B0535" w:rsidRPr="008F6E30" w:rsidRDefault="0046134C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E30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SAP ByD</w:t>
                            </w:r>
                            <w:r w:rsidR="00BB0535" w:rsidRPr="008F6E30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65796" w:rsidRPr="008F6E30" w:rsidRDefault="00B65796" w:rsidP="00B65796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E30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SAP C4C:</w:t>
                            </w:r>
                          </w:p>
                          <w:p w:rsidR="00BB0535" w:rsidRPr="00C228D7" w:rsidRDefault="0046134C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C228D7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s-PE"/>
                              </w:rPr>
                              <w:t>PHP</w:t>
                            </w:r>
                            <w:r w:rsidR="00BB0535" w:rsidRPr="00C228D7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 w:rsidR="00BB0535" w:rsidRPr="00C228D7" w:rsidRDefault="0046134C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C228D7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s-PE"/>
                              </w:rPr>
                              <w:t>JAVA</w:t>
                            </w:r>
                            <w:r w:rsidR="00E912C4" w:rsidRPr="00C228D7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s-PE"/>
                              </w:rPr>
                              <w:t xml:space="preserve"> EE</w:t>
                            </w:r>
                            <w:r w:rsidR="00BB0535" w:rsidRPr="00C228D7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 w:rsidR="0046134C" w:rsidRPr="00C228D7" w:rsidRDefault="0046134C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  <w:p w:rsidR="00BB0535" w:rsidRPr="00C228D7" w:rsidRDefault="00BB0535" w:rsidP="00BB0535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66B5" id="_x0000_s1038" type="#_x0000_t202" style="position:absolute;margin-left:-42.8pt;margin-top:562.4pt;width:96.9pt;height:126.9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" filled="f" stroked="f">
                <v:textbox>
                  <w:txbxContent>
                    <w:p w:rsidR="00BB0535" w:rsidRPr="008F6E30" w:rsidRDefault="0046134C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</w:pPr>
                      <w:r w:rsidRPr="008F6E30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INGLÉS</w:t>
                      </w:r>
                      <w:r w:rsidR="00BB0535" w:rsidRPr="008F6E30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B0535" w:rsidRPr="008F6E30" w:rsidRDefault="0046134C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</w:pPr>
                      <w:r w:rsidRPr="008F6E30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SAP ByD</w:t>
                      </w:r>
                      <w:r w:rsidR="00BB0535" w:rsidRPr="008F6E30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65796" w:rsidRPr="008F6E30" w:rsidRDefault="00B65796" w:rsidP="00B65796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</w:pPr>
                      <w:r w:rsidRPr="008F6E30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SAP C4C:</w:t>
                      </w:r>
                    </w:p>
                    <w:p w:rsidR="00BB0535" w:rsidRPr="00C228D7" w:rsidRDefault="0046134C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s-PE"/>
                        </w:rPr>
                      </w:pPr>
                      <w:r w:rsidRPr="00C228D7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s-PE"/>
                        </w:rPr>
                        <w:t>PHP</w:t>
                      </w:r>
                      <w:r w:rsidR="00BB0535" w:rsidRPr="00C228D7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s-PE"/>
                        </w:rPr>
                        <w:t>:</w:t>
                      </w:r>
                    </w:p>
                    <w:p w:rsidR="00BB0535" w:rsidRPr="00C228D7" w:rsidRDefault="0046134C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s-PE"/>
                        </w:rPr>
                      </w:pPr>
                      <w:r w:rsidRPr="00C228D7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s-PE"/>
                        </w:rPr>
                        <w:t>JAVA</w:t>
                      </w:r>
                      <w:r w:rsidR="00E912C4" w:rsidRPr="00C228D7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s-PE"/>
                        </w:rPr>
                        <w:t xml:space="preserve"> EE</w:t>
                      </w:r>
                      <w:r w:rsidR="00BB0535" w:rsidRPr="00C228D7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s-PE"/>
                        </w:rPr>
                        <w:t>:</w:t>
                      </w:r>
                    </w:p>
                    <w:p w:rsidR="0046134C" w:rsidRPr="00C228D7" w:rsidRDefault="0046134C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s-PE"/>
                        </w:rPr>
                      </w:pPr>
                    </w:p>
                    <w:p w:rsidR="00BB0535" w:rsidRPr="00C228D7" w:rsidRDefault="00BB0535" w:rsidP="00BB0535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8A7E7E" wp14:editId="2D23631E">
                <wp:simplePos x="0" y="0"/>
                <wp:positionH relativeFrom="column">
                  <wp:posOffset>1646819</wp:posOffset>
                </wp:positionH>
                <wp:positionV relativeFrom="paragraph">
                  <wp:posOffset>7522210</wp:posOffset>
                </wp:positionV>
                <wp:extent cx="150469" cy="150265"/>
                <wp:effectExtent l="19050" t="19050" r="21590" b="2159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69" cy="150265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B6AAD" id="Elipse 2" o:spid="_x0000_s1026" style="position:absolute;margin-left:129.65pt;margin-top:592.3pt;width:11.85pt;height:11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" fillcolor="#4b7f83" strokecolor="#4b7f83" strokeweight="2.25pt">
                <v:stroke joinstyle="miter"/>
              </v:oval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B970464" wp14:editId="0B9037D0">
                <wp:simplePos x="0" y="0"/>
                <wp:positionH relativeFrom="column">
                  <wp:posOffset>922655</wp:posOffset>
                </wp:positionH>
                <wp:positionV relativeFrom="paragraph">
                  <wp:posOffset>7522210</wp:posOffset>
                </wp:positionV>
                <wp:extent cx="1125220" cy="150495"/>
                <wp:effectExtent l="19050" t="19050" r="17780" b="2095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14" name="Elipse 14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e 1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ipse 2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71445" id="Grupo 13" o:spid="_x0000_s1026" style="position:absolute;margin-left:72.65pt;margin-top:592.3pt;width:88.6pt;height:11.85pt;z-index:25177702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">
                <v:oval id="Elipse 14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CpsQA&#10;AADbAAAADwAAAGRycy9kb3ducmV2LnhtbESPzW7CMBCE75V4B2uReis2bUVRwCAoatVTaPi5r+Il&#10;jojXUWwgffsaqVJvu5rZ+Wbny9414kpdqD1rGI8UCOLSm5orDYf9x9MURIjIBhvPpOGHAiwXg4c5&#10;ZsbfuKDrLlYihXDIUIONsc2kDKUlh2HkW+KknXznMKa1q6Tp8JbCXSOflZpIhzUngsWW3i2V593F&#10;adh8v2ze1DFfY779tIXML6VKcP047FczEJH6+G/+u/4yqf4r3H9JA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2QqbEAAAA2wAAAA8AAAAAAAAAAAAAAAAAmAIAAGRycy9k&#10;b3ducmV2LnhtbFBLBQYAAAAABAAEAPUAAACJAwAAAAA=&#10;" fillcolor="#4b7f83" strokecolor="#4b7f83" strokeweight="2.25pt">
                  <v:stroke joinstyle="miter"/>
                </v:oval>
                <v:oval id="Elipse 18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Io8IA&#10;AADbAAAADwAAAGRycy9kb3ducmV2LnhtbESPTW/CMAyG75P4D5EncRvJNolNhYDG0NBOHbDtbjWm&#10;qdY4VROg+/f4gMTNlt+Px/PlEFp1oj41kS08Tgwo4iq6hmsLP98fD6+gUkZ22EYmC/+UYLkY3c2x&#10;cPHMOzrtc60khFOBFnzOXaF1qjwFTJPYEcvtEPuAWda+1q7Hs4SHVj8ZM9UBG5YGjx29e6r+9sdg&#10;Yb19Xr+Y33KF5dfG73R5rIyU2/H98DYDlWnIN/HV/ekEX2DlFxlAL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0ijwgAAANsAAAAPAAAAAAAAAAAAAAAAAJgCAABkcnMvZG93&#10;bnJldi54bWxQSwUGAAAAAAQABAD1AAAAhwMAAAAA&#10;" fillcolor="#4b7f83" strokecolor="#4b7f83" strokeweight="2.25pt">
                  <v:stroke joinstyle="miter"/>
                </v:oval>
                <v:oval id="Elipse 23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Qb8IA&#10;AADbAAAADwAAAGRycy9kb3ducmV2LnhtbESPy2rDMBBF94X8g5hAd42UBNriRDZ50NKV27z2gzWx&#10;TKyRsZTE/fuqUOjych+HuywG14ob9aHxrGE6USCIK28arjUcD29PryBCRDbYeiYN3xSgyEcPS8yM&#10;v/OObvtYizTCIUMNNsYukzJUlhyGie+Ik3f2vcOYZF9L0+M9jbtWzpR6lg4bTgSLHW0sVZf91WnY&#10;fs23L+pUrrH8fLc7WV4rleD6cTysFiAiDfE//Nf+MBpmc/j9kn6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xBvwgAAANsAAAAPAAAAAAAAAAAAAAAAAJgCAABkcnMvZG93&#10;bnJldi54bWxQSwUGAAAAAAQABAD1AAAAhwMAAAAA&#10;" fillcolor="#4b7f83" strokecolor="#4b7f83" strokeweight="2.25pt">
                  <v:stroke joinstyle="miter"/>
                </v:oval>
                <v:oval id="Elipse 25" o:spid="_x0000_s1030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K3MUA&#10;AADbAAAADwAAAGRycy9kb3ducmV2LnhtbESPQWvCQBSE74L/YXmCN90oVErqKm3R4kFbqqW0t0f2&#10;NYnNvo3Zp8Z/7wqFHoeZ+YaZzltXqRM1ofRsYDRMQBFn3pacG/jYLQf3oIIgW6w8k4ELBZjPup0p&#10;ptaf+Z1OW8lVhHBI0UAhUqdah6wgh2Hoa+Lo/fjGoUTZ5No2eI5wV+lxkky0w5LjQoE1PReU/W6P&#10;zoDlt/Xxq9zZvRxeFk/2dfP5vRRj+r328QGUUCv/4b/2yhoY38HtS/wBe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4rcxQAAANsAAAAPAAAAAAAAAAAAAAAAAJgCAABkcnMv&#10;ZG93bnJldi54bWxQSwUGAAAAAAQABAD1AAAAigMAAAAA&#10;" filled="f" strokecolor="#4b7f83" strokeweight="2.25pt">
                  <v:stroke joinstyle="miter"/>
                </v:oval>
              </v:group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C9B4348" wp14:editId="3B70C8F2">
                <wp:simplePos x="0" y="0"/>
                <wp:positionH relativeFrom="margin">
                  <wp:posOffset>-603885</wp:posOffset>
                </wp:positionH>
                <wp:positionV relativeFrom="paragraph">
                  <wp:posOffset>2578735</wp:posOffset>
                </wp:positionV>
                <wp:extent cx="711263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6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953C4A" w:rsidRDefault="009B749D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 xml:space="preserve">Edad:      </w:t>
                            </w:r>
                            <w:r w:rsidR="00C228D7"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>29</w:t>
                            </w:r>
                            <w:r w:rsidR="0046134C"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 xml:space="preserve">            </w:t>
                            </w:r>
                            <w:r w:rsidR="00AD5FC0"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 xml:space="preserve"> Teléfono/celular</w:t>
                            </w:r>
                            <w:r w:rsidR="0046134C"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 xml:space="preserve">: </w:t>
                            </w:r>
                            <w:r w:rsidR="00B65796"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>+51977252147</w:t>
                            </w:r>
                            <w:r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 xml:space="preserve">            E-mail:</w:t>
                            </w:r>
                            <w:r w:rsidR="0046134C"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 xml:space="preserve"> </w:t>
                            </w:r>
                            <w:r w:rsidR="007B0382"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>asalazar</w:t>
                            </w:r>
                            <w:r w:rsidR="0046134C" w:rsidRPr="007B0382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>@</w:t>
                            </w:r>
                            <w:r w:rsidR="0019288F">
                              <w:rPr>
                                <w:rFonts w:ascii="Century Gothic" w:hAnsi="Century Gothic"/>
                                <w:b/>
                                <w:color w:val="4B7F83"/>
                                <w:szCs w:val="24"/>
                              </w:rPr>
                              <w:t>portalcts</w:t>
                            </w:r>
                            <w:r w:rsidR="0046134C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B4348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-47.55pt;margin-top:203.05pt;width:560.05pt;height:24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" filled="f" stroked="f">
                <v:textbox>
                  <w:txbxContent>
                    <w:p w:rsidR="009B749D" w:rsidRPr="00953C4A" w:rsidRDefault="009B749D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 xml:space="preserve">Edad:      </w:t>
                      </w:r>
                      <w:r w:rsidR="00C228D7"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>29</w:t>
                      </w:r>
                      <w:r w:rsidR="0046134C"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 xml:space="preserve">            </w:t>
                      </w:r>
                      <w:r w:rsidR="00AD5FC0"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 xml:space="preserve"> Teléfono/celular</w:t>
                      </w:r>
                      <w:r w:rsidR="0046134C"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 xml:space="preserve">: </w:t>
                      </w:r>
                      <w:r w:rsidR="00B65796"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>+51977252147</w:t>
                      </w:r>
                      <w:r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 xml:space="preserve">            E-mail:</w:t>
                      </w:r>
                      <w:r w:rsidR="0046134C"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 xml:space="preserve"> </w:t>
                      </w:r>
                      <w:r w:rsidR="007B0382"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>asalazar</w:t>
                      </w:r>
                      <w:r w:rsidR="0046134C" w:rsidRPr="007B0382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>@</w:t>
                      </w:r>
                      <w:r w:rsidR="0019288F">
                        <w:rPr>
                          <w:rFonts w:ascii="Century Gothic" w:hAnsi="Century Gothic"/>
                          <w:b/>
                          <w:color w:val="4B7F83"/>
                          <w:szCs w:val="24"/>
                        </w:rPr>
                        <w:t>portalcts</w:t>
                      </w:r>
                      <w:r w:rsidR="0046134C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374DE" wp14:editId="47D748F8">
                <wp:simplePos x="0" y="0"/>
                <wp:positionH relativeFrom="column">
                  <wp:posOffset>2876405</wp:posOffset>
                </wp:positionH>
                <wp:positionV relativeFrom="paragraph">
                  <wp:posOffset>4446994</wp:posOffset>
                </wp:positionV>
                <wp:extent cx="4817" cy="4899595"/>
                <wp:effectExtent l="0" t="0" r="33655" b="3492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7" cy="489959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429E" id="Conector recto 1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350.15pt" to="226.9pt,7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" strokecolor="#6cc6c9" strokeweight=".5pt">
                <v:stroke joinstyle="miter"/>
              </v:line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3FA9C1" wp14:editId="40602928">
                <wp:simplePos x="0" y="0"/>
                <wp:positionH relativeFrom="column">
                  <wp:posOffset>795284</wp:posOffset>
                </wp:positionH>
                <wp:positionV relativeFrom="paragraph">
                  <wp:posOffset>7187565</wp:posOffset>
                </wp:positionV>
                <wp:extent cx="1417834" cy="0"/>
                <wp:effectExtent l="0" t="0" r="30480" b="1905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83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1ED4" id="Conector recto 30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565.95pt" to="174.25pt,5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" strokecolor="#4b7f83" strokeweight=".5pt">
                <v:stroke joinstyle="miter"/>
              </v:line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BBB95C3" wp14:editId="766D36AC">
                <wp:simplePos x="0" y="0"/>
                <wp:positionH relativeFrom="column">
                  <wp:posOffset>791210</wp:posOffset>
                </wp:positionH>
                <wp:positionV relativeFrom="paragraph">
                  <wp:posOffset>7146734</wp:posOffset>
                </wp:positionV>
                <wp:extent cx="1417534" cy="45719"/>
                <wp:effectExtent l="0" t="0" r="11430" b="31115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534" cy="45719"/>
                          <a:chOff x="-10480" y="0"/>
                          <a:chExt cx="1417534" cy="133350"/>
                        </a:xfrm>
                      </wpg:grpSpPr>
                      <wps:wsp>
                        <wps:cNvPr id="303" name="Conector recto 303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recto 304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onector recto 305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Conector recto 306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onector recto 307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Conector recto 308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onector recto 309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AB124" id="Grupo 310" o:spid="_x0000_s1026" style="position:absolute;margin-left:62.3pt;margin-top:562.75pt;width:111.6pt;height:3.6pt;z-index:251771904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">
                <v:line id="Conector recto 303" o:spid="_x0000_s1027" style="position:absolute;visibility:visible;mso-wrap-style:square" from="-104,0" to="-104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kCsIAAADcAAAADwAAAGRycy9kb3ducmV2LnhtbESP3YrCMBSE7xd8h3AEb0QTFUSqUYog&#10;KKyIPw9waI5tsTkpTaz17c2CsJfDzHzDrDadrURLjS8da5iMFQjizJmScw236260AOEDssHKMWl4&#10;k4fNuvezwsS4F5+pvYRcRAj7BDUUIdSJlD4ryKIfu5o4enfXWAxRNrk0Db4i3FZyqtRcWiw5LhRY&#10;07ag7HF5Wg324Ib7Xf6wx98U77XiNj2cWq0H/S5dggjUhf/wt703GmZqBn9n4hGQ6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KkCsIAAADcAAAADwAAAAAAAAAAAAAA&#10;AAChAgAAZHJzL2Rvd25yZXYueG1sUEsFBgAAAAAEAAQA+QAAAJADAAAAAA==&#10;" strokecolor="#4b7f83" strokeweight=".5pt">
                  <v:stroke joinstyle="miter"/>
                </v:line>
                <v:line id="Conector recto 304" o:spid="_x0000_s1028" style="position:absolute;visibility:visible;mso-wrap-style:square" from="2259,0" to="2259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8fsQAAADcAAAADwAAAGRycy9kb3ducmV2LnhtbESPwWrDMBBE74H+g9hCLqGRkoZQ3CjB&#10;FAw2tIS4/YDF2tgm1spYiu3+fVUo9DjMzBvmcJptJ0YafOtYw2atQBBXzrRca/j6zJ5eQPiAbLBz&#10;TBq+ycPp+LA4YGLcxBcay1CLCGGfoIYmhD6R0lcNWfRr1xNH7+oGiyHKoZZmwCnCbSe3Su2lxZbj&#10;QoM9vTVU3cq71WALt8qz+mY/3lO89orHtDiPWi8f5/QVRKA5/If/2rnR8Kx28HsmHgF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mzx+xAAAANwAAAAPAAAAAAAAAAAA&#10;AAAAAKECAABkcnMvZG93bnJldi54bWxQSwUGAAAAAAQABAD5AAAAkgMAAAAA&#10;" strokecolor="#4b7f83" strokeweight=".5pt">
                  <v:stroke joinstyle="miter"/>
                </v:line>
                <v:line id="Conector recto 305" o:spid="_x0000_s1029" style="position:absolute;visibility:visible;mso-wrap-style:square" from="4620,0" to="462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eZ5cQAAADcAAAADwAAAGRycy9kb3ducmV2LnhtbESPwWrDMBBE74H+g9hCLqGRkpJQ3CjB&#10;FAw2tIS4/YDF2tgm1spYiu3+fVUo9DjMzBvmcJptJ0YafOtYw2atQBBXzrRca/j6zJ5eQPiAbLBz&#10;TBq+ycPp+LA4YGLcxBcay1CLCGGfoIYmhD6R0lcNWfRr1xNH7+oGiyHKoZZmwCnCbSe3Su2lxZbj&#10;QoM9vTVU3cq71WALt8qz+mY/3lO89orHtDiPWi8f5/QVRKA5/If/2rnR8Kx28HsmHgF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15nlxAAAANwAAAAPAAAAAAAAAAAA&#10;AAAAAKECAABkcnMvZG93bnJldi54bWxQSwUGAAAAAAQABAD5AAAAkgMAAAAA&#10;" strokecolor="#4b7f83" strokeweight=".5pt">
                  <v:stroke joinstyle="miter"/>
                </v:line>
                <v:line id="Conector recto 306" o:spid="_x0000_s1030" style="position:absolute;visibility:visible;mso-wrap-style:square" from="6987,0" to="6987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UHksIAAADcAAAADwAAAGRycy9kb3ducmV2LnhtbESP3YrCMBSE7xd8h3AEbxZNVBCpRimC&#10;oKCIPw9waI5tsTkpTaz17Y2wsJfDzHzDLNedrURLjS8daxiPFAjizJmScw2363Y4B+EDssHKMWl4&#10;k4f1qvezxMS4F5+pvYRcRAj7BDUUIdSJlD4ryKIfuZo4enfXWAxRNrk0Db4i3FZyotRMWiw5LhRY&#10;06ag7HF5Wg1273532/xhj4cU77XiNt2fWq0H/S5dgAjUhf/wX3tnNEzVDL5n4hGQq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UHksIAAADcAAAADwAAAAAAAAAAAAAA&#10;AAChAgAAZHJzL2Rvd25yZXYueG1sUEsFBgAAAAAEAAQA+QAAAJADAAAAAA==&#10;" strokecolor="#4b7f83" strokeweight=".5pt">
                  <v:stroke joinstyle="miter"/>
                </v:line>
                <v:line id="Conector recto 307" o:spid="_x0000_s1031" style="position:absolute;visibility:visible;mso-wrap-style:square" from="9348,0" to="934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miCcQAAADcAAAADwAAAGRycy9kb3ducmV2LnhtbESPwWrDMBBE74H+g9hCLqGRkkJS3CjB&#10;FAw2tIS4/YDF2tgm1spYiu3+fVUo9DjMzBvmcJptJ0YafOtYw2atQBBXzrRca/j6zJ5eQPiAbLBz&#10;TBq+ycPp+LA4YGLcxBcay1CLCGGfoIYmhD6R0lcNWfRr1xNH7+oGiyHKoZZmwCnCbSe3Su2kxZbj&#10;QoM9vTVU3cq71WALt8qz+mY/3lO89orHtDiPWi8f5/QVRKA5/If/2rnR8Kz28HsmHgF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aIJxAAAANwAAAAPAAAAAAAAAAAA&#10;AAAAAKECAABkcnMvZG93bnJldi54bWxQSwUGAAAAAAQABAD5AAAAkgMAAAAA&#10;" strokecolor="#4b7f83" strokeweight=".5pt">
                  <v:stroke joinstyle="miter"/>
                </v:line>
                <v:line id="Conector recto 308" o:spid="_x0000_s1032" style="position:absolute;visibility:visible;mso-wrap-style:square" from="11709,0" to="11709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2e78AAADcAAAADwAAAGRycy9kb3ducmV2LnhtbERPy4rCMBTdC/5DuIIbsckoyFCNUgRB&#10;YQbR8QMuze0Dm5vSZGr9e7MQXB7Oe7MbbCN66nztWMNXokAQ587UXGq4/R3m3yB8QDbYOCYNT/Kw&#10;245HG0yNe/CF+msoRQxhn6KGKoQ2ldLnFVn0iWuJI1e4zmKIsCul6fARw20jF0qtpMWaY0OFLe0r&#10;yu/Xf6vBntzseCjv9vcnw6JV3Genc6/1dDJkaxCBhvARv91Ho2Gp4tp4Jh4BuX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NY2e78AAADcAAAADwAAAAAAAAAAAAAAAACh&#10;AgAAZHJzL2Rvd25yZXYueG1sUEsFBgAAAAAEAAQA+QAAAI0DAAAAAA==&#10;" strokecolor="#4b7f83" strokeweight=".5pt">
                  <v:stroke joinstyle="miter"/>
                </v:line>
                <v:line id="Conector recto 309" o:spid="_x0000_s1033" style="position:absolute;visibility:visible;mso-wrap-style:square" from="14070,0" to="1407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qT4MQAAADcAAAADwAAAGRycy9kb3ducmV2LnhtbESPwWrDMBBE74H+g9hCLqGRkkJI3SjB&#10;FAw2tIS4/YDF2tgm1spYiu3+fVUo9DjMzBvmcJptJ0YafOtYw2atQBBXzrRca/j6zJ72IHxANtg5&#10;Jg3f5OF0fFgcMDFu4guNZahFhLBPUEMTQp9I6auGLPq164mjd3WDxRDlUEsz4BThtpNbpXbSYstx&#10;ocGe3hqqbuXdarCFW+VZfbMf7ylee8VjWpxHrZePc/oKItAc/sN/7dxoeFYv8HsmHgF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mpPgxAAAANwAAAAPAAAAAAAAAAAA&#10;AAAAAKECAABkcnMvZG93bnJldi54bWxQSwUGAAAAAAQABAD5AAAAkgMAAAAA&#10;" strokecolor="#4b7f83" strokeweight=".5pt">
                  <v:stroke joinstyle="miter"/>
                </v:line>
              </v:group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07E6FB4" wp14:editId="0D8FEFE9">
                <wp:simplePos x="0" y="0"/>
                <wp:positionH relativeFrom="column">
                  <wp:posOffset>918845</wp:posOffset>
                </wp:positionH>
                <wp:positionV relativeFrom="paragraph">
                  <wp:posOffset>8122920</wp:posOffset>
                </wp:positionV>
                <wp:extent cx="1125220" cy="150495"/>
                <wp:effectExtent l="19050" t="19050" r="17780" b="20955"/>
                <wp:wrapNone/>
                <wp:docPr id="286" name="Grupo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87" name="Elipse 28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lipse 19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ipse 19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Elipse 19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AA071" id="Grupo 286" o:spid="_x0000_s1026" style="position:absolute;margin-left:72.35pt;margin-top:639.6pt;width:88.6pt;height:11.85pt;z-index:25171865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">
                <v:oval id="Elipse 287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fC8IA&#10;AADcAAAADwAAAGRycy9kb3ducmV2LnhtbESPS2sCMRSF90L/Q7hCd5poocpoFFtp6Wp87y+T62Rw&#10;cjNMok7/fVMQXB7O4+PMl52rxY3aUHnWMBoqEMSFNxWXGo6Hr8EURIjIBmvPpOGXAiwXL705Zsbf&#10;eUe3fSxFGuGQoQYbY5NJGQpLDsPQN8TJO/vWYUyyLaVp8Z7GXS3HSr1LhxUngsWGPi0Vl/3VaVhv&#10;39YTdco/MN98253Mr4VKcP3a71YzEJG6+Aw/2j9Gw3g6gf8z6Qj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t8LwgAAANwAAAAPAAAAAAAAAAAAAAAAAJgCAABkcnMvZG93&#10;bnJldi54bWxQSwUGAAAAAAQABAD1AAAAhwMAAAAA&#10;" fillcolor="#4b7f83" strokecolor="#4b7f83" strokeweight="2.25pt">
                  <v:stroke joinstyle="miter"/>
                </v:oval>
                <v:oval id="Elipse 192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GLMsUA&#10;AADcAAAADwAAAGRycy9kb3ducmV2LnhtbESPS2vDMBCE74X+B7GB3hopKeThRAltQ0tPbp3HfbE2&#10;lom1MpaSOP++ChR622Vm55tdrnvXiAt1ofasYTRUIIhLb2quNOx3H88zECEiG2w8k4YbBVivHh+W&#10;mBl/5YIu21iJFMIhQw02xjaTMpSWHIahb4mTdvSdw5jWrpKmw2sKd40cKzWRDmtOBIstvVsqT9uz&#10;07D5edlM1SF/w/z70xYyP5cqwfXToH9dgIjUx3/z3/WXSfXnY7g/kya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YsyxQAAANwAAAAPAAAAAAAAAAAAAAAAAJgCAABkcnMv&#10;ZG93bnJldi54bWxQSwUGAAAAAAQABAD1AAAAigMAAAAA&#10;" fillcolor="#4b7f83" strokecolor="#4b7f83" strokeweight="2.25pt">
                  <v:stroke joinstyle="miter"/>
                </v:oval>
                <v:oval id="Elipse 193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0uqcQA&#10;AADcAAAADwAAAGRycy9kb3ducmV2LnhtbESPS2/CMBCE70j8B2srcQO7IPWRYhAPgTiFR9v7Kt7G&#10;UeN1FBtI/z2uhMRtVzM73+x03rlaXKgNlWcNzyMFgrjwpuJSw9fnZvgGIkRkg7Vn0vBHAeazfm+K&#10;mfFXPtLlFEuRQjhkqMHG2GRShsKSwzDyDXHSfnzrMKa1LaVp8ZrCXS3HSr1IhxUngsWGVpaK39PZ&#10;aVgfJutX9Z0vMd9v7VHm50IluB48dYsPEJG6+DDfr3cm1X+fwP8zaQI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LqnEAAAA3AAAAA8AAAAAAAAAAAAAAAAAmAIAAGRycy9k&#10;b3ducmV2LnhtbFBLBQYAAAAABAAEAPUAAACJAwAAAAA=&#10;" fillcolor="#4b7f83" strokecolor="#4b7f83" strokeweight="2.25pt">
                  <v:stroke joinstyle="miter"/>
                </v:oval>
                <v:oval id="Elipse 194" o:spid="_x0000_s1030" style="position:absolute;left:733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FXYMQA&#10;AADcAAAADwAAAGRycy9kb3ducmV2LnhtbERPS2vCQBC+C/0PyxR6001LEU1dpS21ePBBtYjehuyY&#10;pM3OptlR03/fFYTe5uN7zmjSukqdqAmlZwP3vQQUceZtybmBz820OwAVBNli5ZkM/FKAyfimM8LU&#10;+jN/0GktuYohHFI0UIjUqdYhK8hh6PmaOHIH3ziUCJtc2wbPMdxV+iFJ+tphybGhwJpeC8q+10dn&#10;wPJqftyVG/slP+9vL3a52O6nYszdbfv8BEqolX/x1T2zcf7wES7PxAv0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xV2DEAAAA3AAAAA8AAAAAAAAAAAAAAAAAmAIAAGRycy9k&#10;b3ducmV2LnhtbFBLBQYAAAAABAAEAPUAAACJAwAAAAA=&#10;" filled="f" strokecolor="#4b7f83" strokeweight="2.25pt">
                  <v:stroke joinstyle="miter"/>
                </v:oval>
                <v:oval id="Elipse 195" o:spid="_x0000_s1031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3y+8QA&#10;AADcAAAADwAAAGRycy9kb3ducmV2LnhtbERPS2vCQBC+C/0PyxR6000LFU1dpS21ePBBtYjehuyY&#10;pM3OptlR03/fFYTe5uN7zmjSukqdqAmlZwP3vQQUceZtybmBz820OwAVBNli5ZkM/FKAyfimM8LU&#10;+jN/0GktuYohHFI0UIjUqdYhK8hh6PmaOHIH3ziUCJtc2wbPMdxV+iFJ+tphybGhwJpeC8q+10dn&#10;wPJqftyVG/slP+9vL3a52O6nYszdbfv8BEqolX/x1T2zcf7wES7PxAv0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98vvEAAAA3AAAAA8AAAAAAAAAAAAAAAAAmAIAAGRycy9k&#10;b3ducmV2LnhtbFBLBQYAAAAABAAEAPUAAACJAwAAAAA=&#10;" filled="f" strokecolor="#4b7f83" strokeweight="2.25pt">
                  <v:stroke joinstyle="miter"/>
                </v:oval>
              </v:group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F46ACF1" wp14:editId="65657676">
                <wp:simplePos x="0" y="0"/>
                <wp:positionH relativeFrom="column">
                  <wp:posOffset>918845</wp:posOffset>
                </wp:positionH>
                <wp:positionV relativeFrom="paragraph">
                  <wp:posOffset>7837805</wp:posOffset>
                </wp:positionV>
                <wp:extent cx="1125220" cy="150495"/>
                <wp:effectExtent l="19050" t="19050" r="17780" b="20955"/>
                <wp:wrapNone/>
                <wp:docPr id="279" name="Grupo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80" name="Elipse 28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ipse 28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Elipse 28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20AD9" id="Grupo 279" o:spid="_x0000_s1026" style="position:absolute;margin-left:72.35pt;margin-top:617.15pt;width:88.6pt;height:11.85pt;z-index:25171660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">
                <v:oval id="Elipse 280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Hf8AA&#10;AADcAAAADwAAAGRycy9kb3ducmV2LnhtbERPS0vEMBC+C/6HMII3N3EFt9RNi7oonroP9T40Y1Ns&#10;JqXJ7tZ/7xwEjx/fe13PYVAnmlIf2cLtwoAibqPrubPw8f5yU4BKGdnhEJks/FCCurq8WGPp4pn3&#10;dDrkTkkIpxIt+JzHUuvUegqYFnEkFu4rTgGzwKnTbsKzhIdBL4251wF7lgaPIz17ar8Px2Bhs7vb&#10;rMxn84TN9tXvdXNsjZTb66v58QFUpjn/i//cb87CspD5ckaOg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NHf8AAAADcAAAADwAAAAAAAAAAAAAAAACYAgAAZHJzL2Rvd25y&#10;ZXYueG1sUEsFBgAAAAAEAAQA9QAAAIUDAAAAAA==&#10;" fillcolor="#4b7f83" strokecolor="#4b7f83" strokeweight="2.25pt">
                  <v:stroke joinstyle="miter"/>
                </v:oval>
                <v:oval id="Elipse 282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18k8IA&#10;AADcAAAADwAAAGRycy9kb3ducmV2LnhtbESPS2sCMRSF94L/IVyhO006BSujUdpKi6tpfe0vk+tk&#10;cHIzTKKO/94UCl0ezuPjLFa9a8SVulB71vA8USCIS29qrjQc9p/jGYgQkQ02nknDnQKslsPBAnPj&#10;b7yl6y5WIo1wyFGDjbHNpQylJYdh4lvi5J185zAm2VXSdHhL466RmVJT6bDmRLDY0oel8ry7OA3r&#10;n5f1qzoW71h8f9mtLC6lSnD9NOrf5iAi9fE//NfeGA3ZLIPf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XyTwgAAANwAAAAPAAAAAAAAAAAAAAAAAJgCAABkcnMvZG93&#10;bnJldi54bWxQSwUGAAAAAAQABAD1AAAAhwMAAAAA&#10;" fillcolor="#4b7f83" strokecolor="#4b7f83" strokeweight="2.25pt">
                  <v:stroke joinstyle="miter"/>
                </v:oval>
                <v:oval id="Elipse 283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HZCMIA&#10;AADcAAAADwAAAGRycy9kb3ducmV2LnhtbESPS2sCMRSF94X+h3CF7mqiQpXRKLbS0tX43l8m18ng&#10;5GaYRJ3++0YQXB7O4+PMFp2rxZXaUHnWMOgrEMSFNxWXGg777/cJiBCRDdaeScMfBVjMX19mmBl/&#10;4y1dd7EUaYRDhhpsjE0mZSgsOQx93xAn7+RbhzHJtpSmxVsad7UcKvUhHVacCBYb+rJUnHcXp2G1&#10;Ga3G6ph/Yr7+sVuZXwqV4Pqt1y2nICJ18Rl+tH+NhuFkBPcz6Qj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MdkIwgAAANwAAAAPAAAAAAAAAAAAAAAAAJgCAABkcnMvZG93&#10;bnJldi54bWxQSwUGAAAAAAQABAD1AAAAhwMAAAAA&#10;" fillcolor="#4b7f83" strokecolor="#4b7f83" strokeweight="2.25pt">
                  <v:stroke joinstyle="miter"/>
                </v:oval>
                <v:oval id="Elipse 284" o:spid="_x0000_s1030" style="position:absolute;left:733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2gwccA&#10;AADcAAAADwAAAGRycy9kb3ducmV2LnhtbESPS2sCQRCE74H8h6EDucVZJYisjhJDDDn4wAeS3Jqd&#10;zu4mOz2bnVbXf58RBI9FVX1FjSatq9SRmlB6NtDtJKCIM29Lzg3strOnAaggyBYrz2TgTAEm4/u7&#10;EabWn3hNx43kKkI4pGigEKlTrUNWkMPQ8TVx9L5941CibHJtGzxFuKt0L0n62mHJcaHAml4Lyn43&#10;B2fA8mp++Cy39kf+3t+mdrnYf83EmMeH9mUISqiVW/ja/rAGeoNnuJyJR0C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NoMHHAAAA3AAAAA8AAAAAAAAAAAAAAAAAmAIAAGRy&#10;cy9kb3ducmV2LnhtbFBLBQYAAAAABAAEAPUAAACMAwAAAAA=&#10;" filled="f" strokecolor="#4b7f83" strokeweight="2.25pt">
                  <v:stroke joinstyle="miter"/>
                </v:oval>
                <v:oval id="Elipse 285" o:spid="_x0000_s1031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EFWscA&#10;AADcAAAADwAAAGRycy9kb3ducmV2LnhtbESPS2sCQRCE74H8h6EDucVZhYisjhJDDDn4wAeS3Jqd&#10;zu4mOz2bnVbXf58RBI9FVX1FjSatq9SRmlB6NtDtJKCIM29Lzg3strOnAaggyBYrz2TgTAEm4/u7&#10;EabWn3hNx43kKkI4pGigEKlTrUNWkMPQ8TVx9L5941CibHJtGzxFuKt0L0n62mHJcaHAml4Lyn43&#10;B2fA8mp++Cy39kf+3t+mdrnYf83EmMeH9mUISqiVW/ja/rAGeoNnuJyJR0C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BBVrHAAAA3AAAAA8AAAAAAAAAAAAAAAAAmAIAAGRy&#10;cy9kb3ducmV2LnhtbFBLBQYAAAAABAAEAPUAAACMAwAAAAA=&#10;" filled="f" strokecolor="#4b7f83" strokeweight="2.25pt">
                  <v:stroke joinstyle="miter"/>
                </v:oval>
              </v:group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7E31410" wp14:editId="7D8568C0">
                <wp:simplePos x="0" y="0"/>
                <wp:positionH relativeFrom="column">
                  <wp:posOffset>918845</wp:posOffset>
                </wp:positionH>
                <wp:positionV relativeFrom="paragraph">
                  <wp:posOffset>7267575</wp:posOffset>
                </wp:positionV>
                <wp:extent cx="1125220" cy="150495"/>
                <wp:effectExtent l="19050" t="19050" r="17780" b="20955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67" name="Elipse 26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ipse 26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Elipse 269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Elipse 270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Elipse 271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077FE" id="Grupo 272" o:spid="_x0000_s1026" style="position:absolute;margin-left:72.35pt;margin-top:572.25pt;width:88.6pt;height:11.85pt;z-index:25171251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">
                <v:oval id="Elipse 267" o:spid="_x0000_s1027" style="position:absolute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58cIA&#10;AADcAAAADwAAAGRycy9kb3ducmV2LnhtbESPS2sCMRSF94X+h3CF7jTRgspoFFtpcTW+95fJdTI4&#10;uRkmUaf/3hQKXR7O4+PMl52rxZ3aUHnWMBwoEMSFNxWXGk7Hr/4URIjIBmvPpOGHAiwXry9zzIx/&#10;8J7uh1iKNMIhQw02xiaTMhSWHIaBb4iTd/Gtw5hkW0rT4iONu1qOlBpLhxUngsWGPi0V18PNaVjv&#10;3tcTdc4/MN9+273Mb4VKcP3W61YzEJG6+B/+a2+MhtF4Ar9n0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jnxwgAAANwAAAAPAAAAAAAAAAAAAAAAAJgCAABkcnMvZG93&#10;bnJldi54bWxQSwUGAAAAAAQABAD1AAAAhwMAAAAA&#10;" fillcolor="#4b7f83" strokecolor="#4b7f83" strokeweight="2.25pt">
                  <v:stroke joinstyle="miter"/>
                </v:oval>
                <v:oval id="Elipse 268" o:spid="_x0000_s1028" style="position:absolute;left:2411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tg8AA&#10;AADcAAAADwAAAGRycy9kb3ducmV2LnhtbERPTUvDQBC9C/6HZQRvdtcIrcRug1oUT2lT9T5kx2ww&#10;Oxuy2zb+e+cgeHy873U1h0GdaEp9ZAu3CwOKuI2u587Cx/vLzT2olJEdDpHJwg8lqDaXF2ssXTxz&#10;Q6dD7pSEcCrRgs95LLVOraeAaRFHYuG+4hQwC5w67SY8S3gYdGHMUgfsWRo8jvTsqf0+HIOF7f5u&#10;uzKf9RPWu1ff6PrYGim311fz4wOoTHP+F/+535yFYilr5YwcAb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mtg8AAAADcAAAADwAAAAAAAAAAAAAAAACYAgAAZHJzL2Rvd25y&#10;ZXYueG1sUEsFBgAAAAAEAAQA9QAAAIUDAAAAAA==&#10;" fillcolor="#4b7f83" strokecolor="#4b7f83" strokeweight="2.25pt">
                  <v:stroke joinstyle="miter"/>
                </v:oval>
                <v:oval id="Elipse 269" o:spid="_x0000_s1029" style="position:absolute;left:4923;width:1505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IGMMA&#10;AADcAAAADwAAAGRycy9kb3ducmV2LnhtbESPS2sCMRSF94X+h3AL7jRRwdapUVpF6Wqsr/1lcjsZ&#10;nNwMk6jjv28KQpeH8/g4s0XnanGlNlSeNQwHCgRx4U3FpYbjYd1/AxEissHaM2m4U4DF/Plphpnx&#10;N97RdR9LkUY4ZKjBxthkUobCksMw8A1x8n586zAm2ZbStHhL466WI6Um0mHFiWCxoaWl4ry/OA2r&#10;7/HqVZ3yT8y3G7uT+aVQCa57L93HO4hIXfwPP9pfRsNoMoW/M+kI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UIGMMAAADcAAAADwAAAAAAAAAAAAAAAACYAgAAZHJzL2Rv&#10;d25yZXYueG1sUEsFBgAAAAAEAAQA9QAAAIgDAAAAAA==&#10;" fillcolor="#4b7f83" strokecolor="#4b7f83" strokeweight="2.25pt">
                  <v:stroke joinstyle="miter"/>
                </v:oval>
                <v:oval id="Elipse 270" o:spid="_x0000_s1030" style="position:absolute;left:7335;width:1507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3WMEA&#10;AADcAAAADwAAAGRycy9kb3ducmV2LnhtbERPTU8CMRC9k/gfmjHxBq2YgFkpRCUaTguLep9sx+3G&#10;7XSzLbD+e+dgwvHlfa82Y+jUmYbURrZwPzOgiOvoWm4sfH68TR9BpYzssItMFn4pwWZ9M1lh4eKF&#10;Kzofc6MkhFOBFnzOfaF1qj0FTLPYEwv3HYeAWeDQaDfgRcJDp+fGLHTAlqXBY0+vnuqf4ylY2B4e&#10;tkvzVb5guX/3lS5PtZFye3c7Pj+ByjTmq/jfvXMW5kuZL2fkCO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2N1jBAAAA3AAAAA8AAAAAAAAAAAAAAAAAmAIAAGRycy9kb3du&#10;cmV2LnhtbFBLBQYAAAAABAAEAPUAAACGAwAAAAA=&#10;" fillcolor="#4b7f83" strokecolor="#4b7f83" strokeweight="2.25pt">
                  <v:stroke joinstyle="miter"/>
                </v:oval>
                <v:oval id="Elipse 271" o:spid="_x0000_s1031" style="position:absolute;left:9746;width:1508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zfsYA&#10;AADcAAAADwAAAGRycy9kb3ducmV2LnhtbESPQWvCQBSE70L/w/KE3nSjB1uiq2ip0kNbqYro7ZF9&#10;Jmmzb9PsU9N/3y0UPA4z8w0zmbWuUhdqQunZwKCfgCLOvC05N7DbLnuPoIIgW6w8k4EfCjCb3nUm&#10;mFp/5Q+6bCRXEcIhRQOFSJ1qHbKCHIa+r4mjd/KNQ4myybVt8BrhrtLDJBlphyXHhQJreioo+9qc&#10;nQHL69fzodzaT/lePS/s+9v+uBRj7rvtfAxKqJVb+L/9Yg0MHwbwdyYe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9zfsYAAADcAAAADwAAAAAAAAAAAAAAAACYAgAAZHJz&#10;L2Rvd25yZXYueG1sUEsFBgAAAAAEAAQA9QAAAIsDAAAAAA==&#10;" filled="f" strokecolor="#4b7f83" strokeweight="2.25pt">
                  <v:stroke joinstyle="miter"/>
                </v:oval>
              </v:group>
            </w:pict>
          </mc:Fallback>
        </mc:AlternateContent>
      </w:r>
      <w:r w:rsidR="00B65796" w:rsidRPr="00953C4A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647385B" wp14:editId="1549CFF5">
                <wp:simplePos x="0" y="0"/>
                <wp:positionH relativeFrom="margin">
                  <wp:posOffset>694055</wp:posOffset>
                </wp:positionH>
                <wp:positionV relativeFrom="paragraph">
                  <wp:posOffset>6836410</wp:posOffset>
                </wp:positionV>
                <wp:extent cx="1828800" cy="314960"/>
                <wp:effectExtent l="0" t="0" r="0" b="0"/>
                <wp:wrapSquare wrapText="bothSides"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589" w:rsidRPr="00C860D3" w:rsidRDefault="003C0589" w:rsidP="003C058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385B" id="_x0000_s1040" type="#_x0000_t202" style="position:absolute;margin-left:54.65pt;margin-top:538.3pt;width:2in;height:24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" filled="f" stroked="f">
                <v:textbox>
                  <w:txbxContent>
                    <w:p w:rsidR="003C0589" w:rsidRPr="00C860D3" w:rsidRDefault="003C0589" w:rsidP="003C058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48E5D4" wp14:editId="73A5E582">
                <wp:simplePos x="0" y="0"/>
                <wp:positionH relativeFrom="column">
                  <wp:posOffset>-914400</wp:posOffset>
                </wp:positionH>
                <wp:positionV relativeFrom="paragraph">
                  <wp:posOffset>6392174</wp:posOffset>
                </wp:positionV>
                <wp:extent cx="3783330" cy="412118"/>
                <wp:effectExtent l="0" t="0" r="762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330" cy="412118"/>
                          <a:chOff x="0" y="-785615"/>
                          <a:chExt cx="3783506" cy="412443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-733852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-785615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>
                            <a:off x="448574" y="-785615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134C" w:rsidRPr="0046134C" w:rsidRDefault="0046134C" w:rsidP="0046134C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8E5D4" id="_x0000_s1041" style="position:absolute;margin-left:-1in;margin-top:503.3pt;width:297.9pt;height:32.45pt;z-index:251692032;mso-height-relative:margin" coordorigin=",-7856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">
                <v:roundrect id="Rectángulo redondeado 259" o:spid="_x0000_s1042" style="position:absolute;left:4054;top:-7338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IOsUA&#10;AADcAAAADwAAAGRycy9kb3ducmV2LnhtbESPQWvCQBSE74X+h+UVems2FRSNriFUSttTTdqDx0f2&#10;mQSzb2N2q4m/visIHoeZ+YZZpYNpxYl611hW8BrFIIhLqxuuFPz+vL/MQTiPrLG1TApGcpCuHx9W&#10;mGh75pxOha9EgLBLUEHtfZdI6cqaDLrIdsTB29veoA+yr6Tu8RzgppWTOJ5Jgw2HhRo7equpPBR/&#10;RsFHlk93tG03lkZtjt/6coy/Nko9Pw3ZEoSnwd/Dt/anVjCZLu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og6xQAAANwAAAAPAAAAAAAAAAAAAAAAAJgCAABkcnMv&#10;ZG93bnJldi54bWxQSwUGAAAAAAQABAD1AAAAigMAAAAA&#10;" fillcolor="#dadada" stroked="f" strokeweight="1pt">
                  <v:stroke joinstyle="miter"/>
                </v:roundrect>
                <v:rect id="Rectángulo 257" o:spid="_x0000_s1043" style="position:absolute;top:-7856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JeMIA&#10;AADcAAAADwAAAGRycy9kb3ducmV2LnhtbESP3WoCMRSE7wt9h3AK3tVslVrZGsWKC1760wc4bI6b&#10;pcnJsifq9u2bguDlMDPfMIvVELy6Ui9tZANv4wIUcR1ty42B71P1OgclCdmij0wGfklgtXx+WmBp&#10;440PdD2mRmUIS4kGXEpdqbXUjgLKOHbE2TvHPmDKsm+07fGW4cHrSVHMdMCW84LDjjaO6p/jJRgI&#10;VbxMu6/duvKFHJzbyv7kxZjRy7D+BJVoSI/wvb2zBibvH/B/Jh8B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94l4wgAAANwAAAAPAAAAAAAAAAAAAAAAAJgCAABkcnMvZG93&#10;bnJldi54bWxQSwUGAAAAAAQABAD1AAAAhwMAAAAA&#10;" fillcolor="#6cc6c9" stroked="f" strokeweight="1pt"/>
                <v:shape id="Redondear rectángulo de esquina del mismo lado 261" o:spid="_x0000_s1044" style="position:absolute;left:4485;top:-7856;width:29058;height:3613;visibility:visible;mso-wrap-style:square;v-text-anchor:middle" coordsize="2905760,361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mpsYA&#10;AADcAAAADwAAAGRycy9kb3ducmV2LnhtbESPQWvCQBSE74L/YXmCF6kbQxGJ2YhIK7kUMbXQ3h7Z&#10;ZxLMvg3Z1aT/vlso9DjMzDdMuhtNKx7Uu8aygtUyAkFcWt1wpeDy/vq0AeE8ssbWMin4Jge7bDpJ&#10;MdF24DM9Cl+JAGGXoILa+y6R0pU1GXRL2xEH72p7gz7IvpK6xyHATSvjKFpLgw2HhRo7OtRU3oq7&#10;USA57+LPHBfHU/xx/1o8v7z5002p+Wzcb0F4Gv1/+K+dawXxegW/Z8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XmpsYAAADcAAAADwAAAAAAAAAAAAAAAACYAgAAZHJz&#10;L2Rvd25yZXYueG1sUEsFBgAAAAAEAAQA9QAAAIsDAAAAAA==&#10;" adj="-11796480,,5400" path="m60220,l2845540,v33259,,60220,26961,60220,60220l2905760,361315r,l,361315r,l,60220c,26961,26961,,60220,xe" fillcolor="#4b7f83" stroked="f" strokeweight="1pt">
                  <v:stroke joinstyle="miter"/>
                  <v:formulas/>
                  <v:path arrowok="t" o:connecttype="custom" o:connectlocs="60220,0;2845540,0;2905760,60220;2905760,361315;2905760,361315;0,361315;0,361315;0,60220;60220,0" o:connectangles="0,0,0,0,0,0,0,0,0" textboxrect="0,0,2905760,361315"/>
                  <v:textbox>
                    <w:txbxContent>
                      <w:p w:rsidR="0046134C" w:rsidRPr="0046134C" w:rsidRDefault="0046134C" w:rsidP="0046134C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HABILIDADES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5796" w:rsidRPr="00953C4A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BD97A1" wp14:editId="396ED70D">
                <wp:simplePos x="0" y="0"/>
                <wp:positionH relativeFrom="margin">
                  <wp:posOffset>-914508</wp:posOffset>
                </wp:positionH>
                <wp:positionV relativeFrom="paragraph">
                  <wp:posOffset>5857611</wp:posOffset>
                </wp:positionV>
                <wp:extent cx="3627755" cy="65151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46134C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Programmer Java 8</w:t>
                            </w:r>
                          </w:p>
                          <w:p w:rsidR="00953C4A" w:rsidRPr="00C860D3" w:rsidRDefault="0046134C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CJAVA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97A1" id="_x0000_s1045" type="#_x0000_t202" style="position:absolute;margin-left:-1in;margin-top:461.25pt;width:285.65pt;height:51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" filled="f" stroked="f">
                <v:textbox>
                  <w:txbxContent>
                    <w:p w:rsidR="00953C4A" w:rsidRDefault="0046134C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Programmer Java 8</w:t>
                      </w:r>
                    </w:p>
                    <w:p w:rsidR="00953C4A" w:rsidRPr="00C860D3" w:rsidRDefault="0046134C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CJAVA Perú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27A54" wp14:editId="309BA954">
                <wp:simplePos x="0" y="0"/>
                <wp:positionH relativeFrom="column">
                  <wp:posOffset>450371</wp:posOffset>
                </wp:positionH>
                <wp:positionV relativeFrom="paragraph">
                  <wp:posOffset>4804769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649D2" id="Terminador 26" o:spid="_x0000_s1026" type="#_x0000_t116" style="position:absolute;margin-left:35.45pt;margin-top:378.35pt;width:78.85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" fillcolor="#6cc6c9" stroked="f" strokeweight="1pt"/>
            </w:pict>
          </mc:Fallback>
        </mc:AlternateContent>
      </w:r>
      <w:r w:rsidR="007D14D6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E4B4B2" wp14:editId="76F4CDA7">
                <wp:simplePos x="0" y="0"/>
                <wp:positionH relativeFrom="margin">
                  <wp:posOffset>453795</wp:posOffset>
                </wp:positionH>
                <wp:positionV relativeFrom="paragraph">
                  <wp:posOffset>4806410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46134C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2014</w:t>
                            </w:r>
                            <w:r w:rsidR="00953C4A" w:rsidRPr="00953C4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4B4B2" id="_x0000_s1046" type="#_x0000_t202" style="position:absolute;margin-left:35.75pt;margin-top:378.45pt;width:82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" filled="f" stroked="f">
                <v:textbox style="mso-fit-shape-to-text:t">
                  <w:txbxContent>
                    <w:p w:rsidR="00953C4A" w:rsidRPr="00953C4A" w:rsidRDefault="0046134C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2014</w:t>
                      </w:r>
                      <w:r w:rsidR="00953C4A" w:rsidRPr="00953C4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- 20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34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39172BC" wp14:editId="1DEB4AF9">
                <wp:simplePos x="0" y="0"/>
                <wp:positionH relativeFrom="page">
                  <wp:posOffset>314325</wp:posOffset>
                </wp:positionH>
                <wp:positionV relativeFrom="paragraph">
                  <wp:posOffset>2860040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46134C" w:rsidRDefault="0046134C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LinkedIn:</w:t>
                            </w:r>
                            <w:r w:rsidRPr="0046134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6134C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https://www.linkedin.com/in/antony-salazar-84599488/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72BC" id="_x0000_s1047" type="#_x0000_t202" style="position:absolute;margin-left:24.75pt;margin-top:225.2pt;width:483.35pt;height:2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" filled="f" stroked="f">
                <v:textbox>
                  <w:txbxContent>
                    <w:p w:rsidR="009B749D" w:rsidRPr="0046134C" w:rsidRDefault="0046134C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LinkedIn:</w:t>
                      </w:r>
                      <w:r w:rsidRPr="0046134C">
                        <w:rPr>
                          <w:lang w:val="en-US"/>
                        </w:rPr>
                        <w:t xml:space="preserve"> </w:t>
                      </w:r>
                      <w:r w:rsidRPr="0046134C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https://www.linkedin.com/in/antony-salazar-84599488/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134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A2264D" wp14:editId="4EA40F6B">
                <wp:simplePos x="0" y="0"/>
                <wp:positionH relativeFrom="margin">
                  <wp:posOffset>1009650</wp:posOffset>
                </wp:positionH>
                <wp:positionV relativeFrom="paragraph">
                  <wp:posOffset>2257425</wp:posOffset>
                </wp:positionV>
                <wp:extent cx="4600575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E046C6" w:rsidRDefault="0046134C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Jr. Iparia 1260</w:t>
                            </w:r>
                            <w:r w:rsidR="00E046C6"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Pucallpa</w:t>
                            </w:r>
                            <w:r w:rsidR="00E046C6"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Coronel Portillo</w:t>
                            </w:r>
                            <w:r w:rsidR="00E046C6"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Ucayali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2264D" id="_x0000_s1048" type="#_x0000_t202" style="position:absolute;margin-left:79.5pt;margin-top:177.75pt;width:362.2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" filled="f" stroked="f">
                <v:textbox style="mso-fit-shape-to-text:t">
                  <w:txbxContent>
                    <w:p w:rsidR="00E046C6" w:rsidRPr="00E046C6" w:rsidRDefault="0046134C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Jr. Iparia 1260</w:t>
                      </w:r>
                      <w:r w:rsidR="00E046C6"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Pucallpa</w:t>
                      </w:r>
                      <w:r w:rsidR="00E046C6"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Coronel Portillo</w:t>
                      </w:r>
                      <w:r w:rsidR="00E046C6"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Ucayali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34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06F06599" wp14:editId="4F765D5F">
                <wp:simplePos x="0" y="0"/>
                <wp:positionH relativeFrom="margin">
                  <wp:posOffset>1419225</wp:posOffset>
                </wp:positionH>
                <wp:positionV relativeFrom="paragraph">
                  <wp:posOffset>1514475</wp:posOffset>
                </wp:positionV>
                <wp:extent cx="35623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46134C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Antony Salazar Macedo</w:t>
                            </w:r>
                          </w:p>
                          <w:p w:rsidR="00983BF1" w:rsidRPr="00983BF1" w:rsidRDefault="00983BF1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 w:rsidRPr="00983BF1"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6134C"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Ingenier</w:t>
                            </w:r>
                            <w:r w:rsidR="00A13908"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o</w:t>
                            </w:r>
                            <w:r w:rsidR="0046134C"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 xml:space="preserve">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06599" id="_x0000_s1049" type="#_x0000_t202" style="position:absolute;margin-left:111.75pt;margin-top:119.25pt;width:280.5pt;height:110.6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" stroked="f">
                <v:textbox style="mso-fit-shape-to-text:t">
                  <w:txbxContent>
                    <w:p w:rsidR="00983BF1" w:rsidRDefault="0046134C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Antony Salazar Macedo</w:t>
                      </w:r>
                    </w:p>
                    <w:p w:rsidR="00983BF1" w:rsidRPr="00983BF1" w:rsidRDefault="00983BF1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 w:rsidRPr="00983BF1"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 xml:space="preserve"> </w:t>
                      </w:r>
                      <w:r w:rsidR="0046134C"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Ingenier</w:t>
                      </w:r>
                      <w:r w:rsidR="00A13908"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o</w:t>
                      </w:r>
                      <w:r w:rsidR="0046134C"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 xml:space="preserve"> de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34C">
        <w:rPr>
          <w:noProof/>
          <w:lang w:val="es-PE" w:eastAsia="es-PE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-568325</wp:posOffset>
            </wp:positionV>
            <wp:extent cx="1838325" cy="2075815"/>
            <wp:effectExtent l="76200" t="76200" r="85725" b="9912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ne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7581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89" w:rsidRPr="00385645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B0B75DA" wp14:editId="41B4FC4B">
                <wp:simplePos x="0" y="0"/>
                <wp:positionH relativeFrom="column">
                  <wp:posOffset>2866773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3DBD4" id="Grupo 291" o:spid="_x0000_s1026" style="position:absolute;margin-left:225.75pt;margin-top:631.55pt;width:17.35pt;height:37.8pt;z-index:251754496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">
                <v:line id="Conector recto 292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XwMUAAADcAAAADwAAAGRycy9kb3ducmV2LnhtbESPQWsCMRSE74X+h/AKvdVs9yB2NYoI&#10;paUn3Xpob4/Nc7Ps5mVJUo399UYQPA4z8w2zWCU7iCP50DlW8DopQBA3TnfcKth/v7/MQISIrHFw&#10;TArOFGC1fHxYYKXdiXd0rGMrMoRDhQpMjGMlZWgMWQwTNxJn7+C8xZilb6X2eMpwO8iyKKbSYsd5&#10;weBIG0NNX/9ZBf78k+r/r6nZfWz7cd8X6bdrk1LPT2k9BxEpxXv41v7UCsq3Eq5n8hG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NXwMUAAADcAAAADwAAAAAAAAAA&#10;AAAAAAChAgAAZHJzL2Rvd25yZXYueG1sUEsFBgAAAAAEAAQA+QAAAJMDAAAAAA==&#10;" strokecolor="#6cc6c9" strokeweight=".5pt">
                  <v:stroke joinstyle="miter"/>
                </v:line>
                <v:line id="Conector recto 293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/yW8UAAADcAAAADwAAAGRycy9kb3ducmV2LnhtbESPQWsCMRSE7wX/Q3hCbzWrBWm3RhGh&#10;KD3V1UN7e2yem2U3L0uSauyvbwShx2FmvmEWq2R7cSYfWscKppMCBHHtdMuNguPh/ekFRIjIGnvH&#10;pOBKAVbL0cMCS+0uvKdzFRuRIRxKVGBiHEopQ23IYpi4gTh7J+ctxix9I7XHS4bbXs6KYi4ttpwX&#10;DA60MVR31Y9V4K9fqfr9mJv99rMbjl2RvtsmKfU4Tus3EJFS/A/f2zutYPb6DLcz+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/yW8UAAADcAAAADwAAAAAAAAAA&#10;AAAAAAChAgAAZHJzL2Rvd25yZXYueG1sUEsFBgAAAAAEAAQA+QAAAJMDAAAAAA==&#10;" strokecolor="#6cc6c9" strokeweight=".5pt">
                  <v:stroke joinstyle="miter"/>
                </v:line>
                <v:line id="Conector recto 294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ZqL8UAAADcAAAADwAAAGRycy9kb3ducmV2LnhtbESPQWsCMRSE7wX/Q3hCbzWrFGm3RhGh&#10;KD3V1UN7e2yem2U3L0uSauyvbwShx2FmvmEWq2R7cSYfWscKppMCBHHtdMuNguPh/ekFRIjIGnvH&#10;pOBKAVbL0cMCS+0uvKdzFRuRIRxKVGBiHEopQ23IYpi4gTh7J+ctxix9I7XHS4bbXs6KYi4ttpwX&#10;DA60MVR31Y9V4K9fqfr9mJv99rMbjl2RvtsmKfU4Tus3EJFS/A/f2zutYPb6DLcz+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ZqL8UAAADcAAAADwAAAAAAAAAA&#10;AAAAAAChAgAAZHJzL2Rvd25yZXYueG1sUEsFBgAAAAAEAAQA+QAAAJMDAAAAAA==&#10;" strokecolor="#6cc6c9" strokeweight=".5pt">
                  <v:stroke joinstyle="miter"/>
                </v:line>
                <v:oval id="Elipse 295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r+8QA&#10;AADcAAAADwAAAGRycy9kb3ducmV2LnhtbESPQWsCMRSE70L/Q3gFb5qtULGrUYpQaEUobvXg7bF5&#10;boKbl2UT3fXfG6HgcZiZb5jFqne1uFIbrGcFb+MMBHHpteVKwf7vazQDESKyxtozKbhRgNXyZbDA&#10;XPuOd3QtYiUShEOOCkyMTS5lKA05DGPfECfv5FuHMcm2krrFLsFdLSdZNpUOLacFgw2tDZXn4uIU&#10;dFU4/m6NOZhi8zPdXHa3tbVWqeFr/zkHEamPz/B/+1srmHy8w+N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MK/vEAAAA3AAAAA8AAAAAAAAAAAAAAAAAmAIAAGRycy9k&#10;b3ducmV2LnhtbFBLBQYAAAAABAAEAPUAAACJAwAAAAA=&#10;" strokecolor="#6cc6c9" strokeweight="1pt">
                  <v:stroke joinstyle="miter"/>
                </v:oval>
                <v:oval id="Elipse 296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1jMQA&#10;AADcAAAADwAAAGRycy9kb3ducmV2LnhtbESPQWsCMRSE74X+h/AKvdVsPSx1NUoRBCuF4qoHb4/N&#10;cxPcvCyb6K7/vhEEj8PMfMPMFoNrxJW6YD0r+BxlIIgrry3XCva71ccXiBCRNTaeScGNAizmry8z&#10;LLTveUvXMtYiQTgUqMDE2BZShsqQwzDyLXHyTr5zGJPsaqk77BPcNXKcZbl0aDktGGxpaag6lxen&#10;oK/D8e/XmIMpNz/55rK9La21Sr2/Dd9TEJGG+Aw/2mutYDzJ4X4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etYzEAAAA3AAAAA8AAAAAAAAAAAAAAAAAmAIAAGRycy9k&#10;b3ducmV2LnhtbFBLBQYAAAAABAAEAPUAAACJAwAAAAA=&#10;" strokecolor="#6cc6c9" strokeweight="1pt">
                  <v:stroke joinstyle="miter"/>
                </v:oval>
                <v:oval id="Elipse 297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QF8QA&#10;AADcAAAADwAAAGRycy9kb3ducmV2LnhtbESPQWsCMRSE74X+h/AK3mq2HtSuRilCoYpQ3OrB22Pz&#10;3AQ3L8smuuu/N0LB4zAz3zDzZe9qcaU2WM8KPoYZCOLSa8uVgv3f9/sURIjIGmvPpOBGAZaL15c5&#10;5tp3vKNrESuRIBxyVGBibHIpQ2nIYRj6hjh5J986jEm2ldQtdgnuajnKsrF0aDktGGxoZag8Fxen&#10;oKvC8XdrzMEUm/V4c9ndVtZapQZv/dcMRKQ+PsP/7R+tYPQ5gceZd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SEBfEAAAA3AAAAA8AAAAAAAAAAAAAAAAAmAIAAGRycy9k&#10;b3ducmV2LnhtbFBLBQYAAAAABAAEAPUAAACJAwAAAAA=&#10;" strokecolor="#6cc6c9" strokeweight="1pt">
                  <v:stroke joinstyle="miter"/>
                </v:oval>
              </v:group>
            </w:pict>
          </mc:Fallback>
        </mc:AlternateContent>
      </w:r>
      <w:r w:rsidR="00385645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0158B4" wp14:editId="02B4D7BF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Elipse 21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Elipse 21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28FC1" id="Grupo 223" o:spid="_x0000_s1026" style="position:absolute;margin-left:225.85pt;margin-top:470.8pt;width:17.35pt;height:37.8pt;z-index:251741184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">
                <v:line id="Conector recto 209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1QNsQAAADcAAAADwAAAGRycy9kb3ducmV2LnhtbESPQUsDMRSE74L/ITyhN5vYQ9G1aRFB&#10;FE923UN7e2yem2U3L0sS27S/3giFHoeZ+YZZbbIbxYFC7D1reJgrEMStNz13Gprvt/tHEDEhGxw9&#10;k4YTRdisb29WWBl/5C0d6tSJAuFYoQab0lRJGVtLDuPcT8TF+/HBYSoydNIEPBa4G+VCqaV02HNZ&#10;sDjRq6V2qH+dhnDa5fr8ubTb969hagaV932XtZ7d5ZdnEIlyuoYv7Q+jYaGe4P9MOQ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VA2xAAAANwAAAAPAAAAAAAAAAAA&#10;AAAAAKECAABkcnMvZG93bnJldi54bWxQSwUGAAAAAAQABAD5AAAAkgMAAAAA&#10;" strokecolor="#6cc6c9" strokeweight=".5pt">
                  <v:stroke joinstyle="miter"/>
                </v:line>
                <v:line id="Conector recto 211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LK7cQAAADcAAAADwAAAGRycy9kb3ducmV2LnhtbESPQWsCMRSE74L/IbxCb5pdD1K2RhGh&#10;KD3V1UN7e2xeN8tuXpYkauyvbwoFj8PMfMOsNskO4ko+dI4VlPMCBHHjdMetgvPpbfYCIkRkjYNj&#10;UnCnAJv1dLLCSrsbH+lax1ZkCIcKFZgYx0rK0BiyGOZuJM7et/MWY5a+ldrjLcPtIBdFsZQWO84L&#10;BkfaGWr6+mIV+Ptnqn/el+a4/+jHc1+kr65NSj0/pe0riEgpPsL/7YNWsChL+Du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MsrtxAAAANwAAAAPAAAAAAAAAAAA&#10;AAAAAKECAABkcnMvZG93bnJldi54bWxQSwUGAAAAAAQABAD5AAAAkgMAAAAA&#10;" strokecolor="#6cc6c9" strokeweight=".5pt">
                  <v:stroke joinstyle="miter"/>
                </v:line>
                <v:line id="Conector recto 212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UmsQAAADcAAAADwAAAGRycy9kb3ducmV2LnhtbESPQWsCMRSE70L/Q3iF3jTrHqSsRhGh&#10;VHqqWw/t7bF5bpbdvCxJ1Nhfb4RCj8PMfMOsNskO4kI+dI4VzGcFCOLG6Y5bBcevt+kriBCRNQ6O&#10;ScGNAmzWT5MVVtpd+UCXOrYiQzhUqMDEOFZShsaQxTBzI3H2Ts5bjFn6VmqP1wy3gyyLYiEtdpwX&#10;DI60M9T09dkq8LfvVP9+LMzh/bMfj32Rfro2KfXynLZLEJFS/A//tfdaQTkv4XEmHwG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4FSaxAAAANwAAAAPAAAAAAAAAAAA&#10;AAAAAKECAABkcnMvZG93bnJldi54bWxQSwUGAAAAAAQABAD5AAAAkgMAAAAA&#10;" strokecolor="#6cc6c9" strokeweight=".5pt">
                  <v:stroke joinstyle="miter"/>
                </v:line>
                <v:oval id="Elipse 213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VTsQA&#10;AADcAAAADwAAAGRycy9kb3ducmV2LnhtbESPQWsCMRSE74X+h/AKvdWsFkRWo4ggWCmIqz309tg8&#10;N8HNy7KJ7vrvjSB4HGbmG2a26F0trtQG61nBcJCBIC69tlwpOB7WXxMQISJrrD2TghsFWMzf32aY&#10;a9/xnq5FrESCcMhRgYmxyaUMpSGHYeAb4uSdfOswJtlWUrfYJbir5SjLxtKh5bRgsKGVofJcXJyC&#10;rgr/u19j/kyx/RlvL/vbylqr1OdHv5yCiNTHV/jZ3mgFo+E3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6FU7EAAAA3AAAAA8AAAAAAAAAAAAAAAAAmAIAAGRycy9k&#10;b3ducmV2LnhtbFBLBQYAAAAABAAEAPUAAACJAwAAAAA=&#10;" strokecolor="#6cc6c9" strokeweight="1pt">
                  <v:stroke joinstyle="miter"/>
                </v:oval>
                <v:oval id="Elipse 214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NOsQA&#10;AADcAAAADwAAAGRycy9kb3ducmV2LnhtbESPQWsCMRSE74X+h/AKvdWsUkRWo4ggWCmIqz309tg8&#10;N8HNy7KJ7vrvjSB4HGbmG2a26F0trtQG61nBcJCBIC69tlwpOB7WXxMQISJrrD2TghsFWMzf32aY&#10;a9/xnq5FrESCcMhRgYmxyaUMpSGHYeAb4uSdfOswJtlWUrfYJbir5SjLxtKh5bRgsKGVofJcXJyC&#10;rgr/u19j/kyx/RlvL/vbylqr1OdHv5yCiNTHV/jZ3mgFo+E3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jTrEAAAA3AAAAA8AAAAAAAAAAAAAAAAAmAIAAGRycy9k&#10;b3ducmV2LnhtbFBLBQYAAAAABAAEAPUAAACJAwAAAAA=&#10;" strokecolor="#6cc6c9" strokeweight="1pt">
                  <v:stroke joinstyle="miter"/>
                </v:oval>
                <v:oval id="Elipse 215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oocQA&#10;AADcAAAADwAAAGRycy9kb3ducmV2LnhtbESPQWsCMRSE74X+h/AKvdWsQkVWo4ggWCmIqz309tg8&#10;N8HNy7KJ7vrvjSB4HGbmG2a26F0trtQG61nBcJCBIC69tlwpOB7WXxMQISJrrD2TghsFWMzf32aY&#10;a9/xnq5FrESCcMhRgYmxyaUMpSGHYeAb4uSdfOswJtlWUrfYJbir5SjLxtKh5bRgsKGVofJcXJyC&#10;rgr/u19j/kyx/RlvL/vbylqr1OdHv5yCiNTHV/jZ3mgFo+E3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fKKHEAAAA3AAAAA8AAAAAAAAAAAAAAAAAmAIAAGRycy9k&#10;b3ducmV2LnhtbFBLBQYAAAAABAAEAPUAAACJAwAAAAA=&#10;" strokecolor="#6cc6c9" strokeweight="1pt">
                  <v:stroke joinstyle="miter"/>
                </v:oval>
              </v:group>
            </w:pict>
          </mc:Fallback>
        </mc:AlternateContent>
      </w:r>
      <w:r w:rsidR="00C404D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096B78" wp14:editId="396CA42D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3AF85" id="Conector recto 19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" strokecolor="#6cc6c9" strokeweight="1.5pt">
                <v:stroke joinstyle="miter"/>
              </v:line>
            </w:pict>
          </mc:Fallback>
        </mc:AlternateContent>
      </w:r>
      <w:r w:rsidR="001468FC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9172BDC" wp14:editId="78FA619F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181F7D" id="Grupo 9" o:spid="_x0000_s1026" style="position:absolute;margin-left:-34.8pt;margin-top:178pt;width:518.25pt;height:22.2pt;z-index:251649024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">
                <v:rect id="Rectángulo 6" o:spid="_x0000_s1027" style="position:absolute;left:2374;width:60701;height:2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05PcIA&#10;AADaAAAADwAAAGRycy9kb3ducmV2LnhtbESP3YrCMBSE7wXfIRxhb2RN/aHsVqOIuCD1St0HODSn&#10;P9qclCZq9enNwoKXw8x8wyxWnanFjVpXWVYwHkUgiDOrKy4U/J5+Pr9AOI+ssbZMCh7kYLXs9xaY&#10;aHvnA92OvhABwi5BBaX3TSKly0oy6Ea2IQ5ebluDPsi2kLrFe4CbWk6iKJYGKw4LJTa0KSm7HK9G&#10;QZrHs7NzU7kfbnP9TM/pd/eMlfoYdOs5CE+df4f/2zutIIa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Tk9wgAAANoAAAAPAAAAAAAAAAAAAAAAAJgCAABkcnMvZG93&#10;bnJldi54bWxQSwUGAAAAAAQABAD1AAAAhwM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BkMUA&#10;AADaAAAADwAAAGRycy9kb3ducmV2LnhtbESPT2vCQBTE7wW/w/KE3sxG22qIrtI/FHoQxehBb4/s&#10;MwnNvg3ZrUm+fbcg9DjMzG+Y1aY3tbhR6yrLCqZRDII4t7riQsHp+DlJQDiPrLG2TAoGcrBZjx5W&#10;mGrb8YFumS9EgLBLUUHpfZNK6fKSDLrINsTBu9rWoA+yLaRusQtwU8tZHM+lwYrDQokNvZeUf2c/&#10;RsHbi99eht1TdT7t7eyjf94WDhOlHsf96xKEp97/h+/tL61gAX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kGQxQAAANoAAAAPAAAAAAAAAAAAAAAAAJgCAABkcnMv&#10;ZG93bnJldi54bWxQSwUGAAAAAAQABAD1AAAAigM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l3sEA&#10;AADaAAAADwAAAGRycy9kb3ducmV2LnhtbESPQWsCMRSE70L/Q3gFL6JZexBZjVIUYa/VFvH22Dw3&#10;q5uXbRLX9d8bodDjMPPNMMt1bxvRkQ+1YwXTSQaCuHS65krB92E3noMIEVlj45gUPCjAevU2WGKu&#10;3Z2/qNvHSqQSDjkqMDG2uZShNGQxTFxLnLyz8xZjkr6S2uM9ldtGfmTZTFqsOS0YbGljqLzub1bB&#10;/KcvwmgrN5dgT94dj7ODv/wqNXzvPxcgIvXxP/xHFzpx8LqSb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h5d7BAAAA2gAAAA8AAAAAAAAAAAAAAAAAmAIAAGRycy9kb3du&#10;cmV2LnhtbFBLBQYAAAAABAAEAPUAAACGAwAAAAA=&#10;" fillcolor="#4b7f83" stroked="f" strokeweight="1pt"/>
              </v:group>
            </w:pict>
          </mc:Fallback>
        </mc:AlternateContent>
      </w:r>
      <w:r w:rsidR="0033060E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DCE0A5" wp14:editId="79A2E22B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CE0A5" id="_x0000_s1050" type="#_x0000_t202" style="position:absolute;margin-left:132.4pt;margin-top:253.55pt;width:18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B87A8A" wp14:editId="0F41CBE3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325D5" id="Rectángulo 11" o:spid="_x0000_s1026" style="position:absolute;margin-left:.25pt;margin-top:249.9pt;width:594.55pt;height:30.7pt;z-index:2516520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</w:p>
    <w:sectPr w:rsidR="0033354E" w:rsidSect="008A4E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DF8" w:rsidRDefault="00421DF8" w:rsidP="00383DEB">
      <w:pPr>
        <w:spacing w:after="0" w:line="240" w:lineRule="auto"/>
      </w:pPr>
      <w:r>
        <w:separator/>
      </w:r>
    </w:p>
  </w:endnote>
  <w:endnote w:type="continuationSeparator" w:id="0">
    <w:p w:rsidR="00421DF8" w:rsidRDefault="00421DF8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DF8" w:rsidRDefault="00421DF8" w:rsidP="00383DEB">
      <w:pPr>
        <w:spacing w:after="0" w:line="240" w:lineRule="auto"/>
      </w:pPr>
      <w:r>
        <w:separator/>
      </w:r>
    </w:p>
  </w:footnote>
  <w:footnote w:type="continuationSeparator" w:id="0">
    <w:p w:rsidR="00421DF8" w:rsidRDefault="00421DF8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11077"/>
    <w:multiLevelType w:val="hybridMultilevel"/>
    <w:tmpl w:val="BF246D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4C"/>
    <w:rsid w:val="000F7161"/>
    <w:rsid w:val="00130717"/>
    <w:rsid w:val="001468FC"/>
    <w:rsid w:val="0019288F"/>
    <w:rsid w:val="001E642F"/>
    <w:rsid w:val="0033060E"/>
    <w:rsid w:val="0033354E"/>
    <w:rsid w:val="00340404"/>
    <w:rsid w:val="00361992"/>
    <w:rsid w:val="00383DEB"/>
    <w:rsid w:val="00385645"/>
    <w:rsid w:val="003C0589"/>
    <w:rsid w:val="00421DF8"/>
    <w:rsid w:val="0046134C"/>
    <w:rsid w:val="00462216"/>
    <w:rsid w:val="0046557A"/>
    <w:rsid w:val="004F3358"/>
    <w:rsid w:val="005037CA"/>
    <w:rsid w:val="005410E7"/>
    <w:rsid w:val="00560C89"/>
    <w:rsid w:val="005943CD"/>
    <w:rsid w:val="00604A9B"/>
    <w:rsid w:val="006134D8"/>
    <w:rsid w:val="00653052"/>
    <w:rsid w:val="0068115A"/>
    <w:rsid w:val="0070110A"/>
    <w:rsid w:val="00705BC5"/>
    <w:rsid w:val="007234DC"/>
    <w:rsid w:val="007B0382"/>
    <w:rsid w:val="007C5EA6"/>
    <w:rsid w:val="007D14D6"/>
    <w:rsid w:val="007F0D82"/>
    <w:rsid w:val="0087623E"/>
    <w:rsid w:val="008A4E01"/>
    <w:rsid w:val="008E50B4"/>
    <w:rsid w:val="008F6E30"/>
    <w:rsid w:val="00953C4A"/>
    <w:rsid w:val="00983BF1"/>
    <w:rsid w:val="009B749D"/>
    <w:rsid w:val="009C102B"/>
    <w:rsid w:val="009F6FA3"/>
    <w:rsid w:val="00A13908"/>
    <w:rsid w:val="00A27777"/>
    <w:rsid w:val="00A4586E"/>
    <w:rsid w:val="00A4795E"/>
    <w:rsid w:val="00A84999"/>
    <w:rsid w:val="00AD5FC0"/>
    <w:rsid w:val="00AF4773"/>
    <w:rsid w:val="00B65796"/>
    <w:rsid w:val="00B82F37"/>
    <w:rsid w:val="00BB0535"/>
    <w:rsid w:val="00C228D7"/>
    <w:rsid w:val="00C263EE"/>
    <w:rsid w:val="00C404D0"/>
    <w:rsid w:val="00C54B64"/>
    <w:rsid w:val="00C860D3"/>
    <w:rsid w:val="00D57E52"/>
    <w:rsid w:val="00D81BC2"/>
    <w:rsid w:val="00DA162D"/>
    <w:rsid w:val="00DB2CE2"/>
    <w:rsid w:val="00DE35BF"/>
    <w:rsid w:val="00E01D2F"/>
    <w:rsid w:val="00E046C6"/>
    <w:rsid w:val="00E11E1E"/>
    <w:rsid w:val="00E344BE"/>
    <w:rsid w:val="00E621FF"/>
    <w:rsid w:val="00E912C4"/>
    <w:rsid w:val="00EC1A6E"/>
    <w:rsid w:val="00EC1BC7"/>
    <w:rsid w:val="00EF7C6E"/>
    <w:rsid w:val="00F105AB"/>
    <w:rsid w:val="00FA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1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paragraph" w:styleId="Prrafodelista">
    <w:name w:val="List Paragraph"/>
    <w:basedOn w:val="Normal"/>
    <w:uiPriority w:val="34"/>
    <w:qFormat/>
    <w:rsid w:val="007D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2018-11-24T01:33:00Z</dcterms:created>
  <dcterms:modified xsi:type="dcterms:W3CDTF">2020-02-28T04:50:00Z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